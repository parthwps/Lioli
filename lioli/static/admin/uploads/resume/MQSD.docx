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5BB4" w14:textId="77777777" w:rsidR="00465946" w:rsidRPr="002A47C6" w:rsidRDefault="002A47C6">
      <w:pPr>
        <w:pStyle w:val="ContactInfo"/>
        <w:rPr>
          <w:rFonts w:cs="Arial"/>
          <w:b/>
          <w:sz w:val="72"/>
          <w:szCs w:val="70"/>
        </w:rPr>
      </w:pPr>
      <w:r>
        <w:rPr>
          <w:rFonts w:cs="Arial"/>
          <w:b/>
          <w:sz w:val="72"/>
          <w:szCs w:val="70"/>
        </w:rPr>
        <w:t>MAQSOOD MOHD</w:t>
      </w:r>
    </w:p>
    <w:p w14:paraId="3871E082" w14:textId="77777777" w:rsidR="0012509D" w:rsidRPr="00B76771" w:rsidRDefault="00B45266">
      <w:pPr>
        <w:pStyle w:val="ContactInf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11-2-</w:t>
      </w:r>
      <w:r w:rsidR="009221A3" w:rsidRPr="00B76771">
        <w:rPr>
          <w:rFonts w:ascii="Arial" w:hAnsi="Arial" w:cs="Arial"/>
          <w:sz w:val="23"/>
          <w:szCs w:val="23"/>
        </w:rPr>
        <w:t>425/6</w:t>
      </w:r>
      <w:r w:rsidR="00387AE4" w:rsidRPr="00B767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387AE4" w:rsidRPr="00B76771">
        <w:rPr>
          <w:rFonts w:ascii="Arial" w:hAnsi="Arial" w:cs="Arial"/>
          <w:sz w:val="23"/>
          <w:szCs w:val="23"/>
        </w:rPr>
        <w:t>Chilkalguda</w:t>
      </w:r>
      <w:proofErr w:type="spellEnd"/>
      <w:r w:rsidR="00387AE4" w:rsidRPr="00B767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387AE4" w:rsidRPr="00B76771">
        <w:rPr>
          <w:rFonts w:ascii="Arial" w:hAnsi="Arial" w:cs="Arial"/>
          <w:sz w:val="23"/>
          <w:szCs w:val="23"/>
        </w:rPr>
        <w:t>Secunderabad</w:t>
      </w:r>
      <w:proofErr w:type="spellEnd"/>
      <w:r w:rsidR="00387AE4" w:rsidRPr="00B76771">
        <w:rPr>
          <w:rFonts w:ascii="Arial" w:hAnsi="Arial" w:cs="Arial"/>
          <w:sz w:val="23"/>
          <w:szCs w:val="23"/>
        </w:rPr>
        <w:t>,</w:t>
      </w:r>
    </w:p>
    <w:p w14:paraId="03BEA615" w14:textId="77777777" w:rsidR="00465946" w:rsidRPr="00B76771" w:rsidRDefault="00387AE4" w:rsidP="00465946">
      <w:pPr>
        <w:pStyle w:val="ContactInf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Telangana</w:t>
      </w:r>
      <w:r w:rsidR="0012509D" w:rsidRPr="00B76771">
        <w:rPr>
          <w:rFonts w:ascii="Arial" w:hAnsi="Arial" w:cs="Arial"/>
          <w:sz w:val="23"/>
          <w:szCs w:val="23"/>
        </w:rPr>
        <w:t>, India</w:t>
      </w:r>
      <w:r w:rsidR="00096298" w:rsidRPr="00B76771">
        <w:rPr>
          <w:rFonts w:ascii="Arial" w:hAnsi="Arial" w:cs="Arial"/>
          <w:sz w:val="23"/>
          <w:szCs w:val="23"/>
        </w:rPr>
        <w:t>.</w:t>
      </w:r>
    </w:p>
    <w:p w14:paraId="43F638B6" w14:textId="77777777" w:rsidR="00094B3A" w:rsidRPr="00B76771" w:rsidRDefault="005530D7" w:rsidP="00465946">
      <w:pPr>
        <w:pStyle w:val="ContactInf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Phone</w:t>
      </w:r>
      <w:r w:rsidR="00387AE4" w:rsidRPr="00B76771">
        <w:rPr>
          <w:rFonts w:ascii="Arial" w:hAnsi="Arial" w:cs="Arial"/>
          <w:sz w:val="23"/>
          <w:szCs w:val="23"/>
        </w:rPr>
        <w:t xml:space="preserve">: </w:t>
      </w:r>
      <w:r w:rsidR="00465946" w:rsidRPr="00B76771">
        <w:rPr>
          <w:rFonts w:ascii="Arial" w:hAnsi="Arial" w:cs="Arial"/>
          <w:sz w:val="23"/>
          <w:szCs w:val="23"/>
        </w:rPr>
        <w:t>8897940950</w:t>
      </w:r>
    </w:p>
    <w:p w14:paraId="57EA8A16" w14:textId="77777777" w:rsidR="00465946" w:rsidRPr="00B76771" w:rsidRDefault="005530D7" w:rsidP="00465946">
      <w:pPr>
        <w:pStyle w:val="ContactInf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Email</w:t>
      </w:r>
      <w:r w:rsidR="00615D77" w:rsidRPr="00B76771">
        <w:rPr>
          <w:rFonts w:ascii="Arial" w:hAnsi="Arial" w:cs="Arial"/>
          <w:sz w:val="23"/>
          <w:szCs w:val="23"/>
        </w:rPr>
        <w:t xml:space="preserve">: </w:t>
      </w:r>
      <w:r w:rsidR="00465946" w:rsidRPr="00B76771">
        <w:rPr>
          <w:rFonts w:ascii="Arial" w:hAnsi="Arial" w:cs="Arial"/>
          <w:sz w:val="23"/>
          <w:szCs w:val="23"/>
        </w:rPr>
        <w:t>mohdmqsd@gmail.com</w:t>
      </w:r>
    </w:p>
    <w:p w14:paraId="5BC06461" w14:textId="57760117" w:rsidR="00465946" w:rsidRPr="00B76771" w:rsidRDefault="00465946" w:rsidP="00465946">
      <w:pPr>
        <w:pStyle w:val="ContactInf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ab/>
      </w:r>
      <w:r w:rsidRPr="00B76771">
        <w:rPr>
          <w:rFonts w:ascii="Arial" w:hAnsi="Arial" w:cs="Arial"/>
          <w:sz w:val="23"/>
          <w:szCs w:val="23"/>
        </w:rPr>
        <w:tab/>
      </w:r>
      <w:r w:rsidRPr="00B76771">
        <w:rPr>
          <w:rFonts w:ascii="Arial" w:hAnsi="Arial" w:cs="Arial"/>
          <w:sz w:val="23"/>
          <w:szCs w:val="23"/>
        </w:rPr>
        <w:tab/>
      </w:r>
      <w:r w:rsidRPr="00B76771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  <w:r w:rsidR="002A47C6">
        <w:rPr>
          <w:rFonts w:ascii="Arial" w:hAnsi="Arial" w:cs="Arial"/>
          <w:sz w:val="23"/>
          <w:szCs w:val="23"/>
        </w:rPr>
        <w:tab/>
      </w:r>
    </w:p>
    <w:p w14:paraId="7ED7B6C6" w14:textId="77777777" w:rsidR="00465946" w:rsidRPr="002A47C6" w:rsidRDefault="007C1300" w:rsidP="002A47C6">
      <w:pPr>
        <w:pStyle w:val="Heading1"/>
        <w:jc w:val="center"/>
        <w:rPr>
          <w:rFonts w:ascii="Arial" w:hAnsi="Arial" w:cs="Arial"/>
        </w:rPr>
      </w:pPr>
      <w:r w:rsidRPr="002A47C6">
        <w:rPr>
          <w:rFonts w:ascii="Arial" w:hAnsi="Arial" w:cs="Arial"/>
        </w:rPr>
        <w:t>OBJECTIVE</w:t>
      </w:r>
    </w:p>
    <w:p w14:paraId="09FC5948" w14:textId="3D591799" w:rsidR="003C7B1D" w:rsidRPr="00B76771" w:rsidRDefault="004C709C" w:rsidP="00465946">
      <w:pPr>
        <w:pStyle w:val="ContactInf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Aim to work for a progr</w:t>
      </w:r>
      <w:r w:rsidR="0074754B" w:rsidRPr="00B76771">
        <w:rPr>
          <w:rFonts w:ascii="Arial" w:hAnsi="Arial" w:cs="Arial"/>
          <w:sz w:val="23"/>
          <w:szCs w:val="23"/>
        </w:rPr>
        <w:t xml:space="preserve">essive institution in a </w:t>
      </w:r>
      <w:r w:rsidR="00131824" w:rsidRPr="00B76771">
        <w:rPr>
          <w:rFonts w:ascii="Arial" w:hAnsi="Arial" w:cs="Arial"/>
          <w:sz w:val="23"/>
          <w:szCs w:val="23"/>
        </w:rPr>
        <w:t>growth-oriented</w:t>
      </w:r>
      <w:r w:rsidRPr="00B76771">
        <w:rPr>
          <w:rFonts w:ascii="Arial" w:hAnsi="Arial" w:cs="Arial"/>
          <w:sz w:val="23"/>
          <w:szCs w:val="23"/>
        </w:rPr>
        <w:t xml:space="preserve"> position that gives enough scope to sharpen my skills according </w:t>
      </w:r>
      <w:r w:rsidR="00387AE4" w:rsidRPr="00B76771">
        <w:rPr>
          <w:rFonts w:ascii="Arial" w:hAnsi="Arial" w:cs="Arial"/>
          <w:sz w:val="23"/>
          <w:szCs w:val="23"/>
        </w:rPr>
        <w:t>to the</w:t>
      </w:r>
      <w:r w:rsidRPr="00B76771">
        <w:rPr>
          <w:rFonts w:ascii="Arial" w:hAnsi="Arial" w:cs="Arial"/>
          <w:sz w:val="23"/>
          <w:szCs w:val="23"/>
        </w:rPr>
        <w:t xml:space="preserve"> latest demands at the same time to work towards the growth of the institution.</w:t>
      </w:r>
    </w:p>
    <w:sdt>
      <w:sdtPr>
        <w:rPr>
          <w:rFonts w:ascii="Arial" w:hAnsi="Arial" w:cs="Arial"/>
          <w:sz w:val="23"/>
          <w:szCs w:val="23"/>
        </w:rPr>
        <w:id w:val="1728489637"/>
        <w:placeholder>
          <w:docPart w:val="AEE37BBF1F307C42BEBEC8DB3535D3F7"/>
        </w:placeholder>
        <w:temporary/>
        <w:showingPlcHdr/>
      </w:sdtPr>
      <w:sdtEndPr/>
      <w:sdtContent>
        <w:p w14:paraId="722F6829" w14:textId="77777777" w:rsidR="003227A3" w:rsidRPr="00B76771" w:rsidRDefault="005530D7" w:rsidP="0011093B">
          <w:pPr>
            <w:pStyle w:val="Heading1"/>
            <w:jc w:val="center"/>
            <w:rPr>
              <w:rFonts w:ascii="Arial" w:hAnsi="Arial" w:cs="Arial"/>
              <w:sz w:val="23"/>
              <w:szCs w:val="23"/>
            </w:rPr>
          </w:pPr>
          <w:r w:rsidRPr="00B76771">
            <w:rPr>
              <w:rFonts w:ascii="Arial" w:hAnsi="Arial" w:cs="Arial"/>
              <w:sz w:val="23"/>
              <w:szCs w:val="23"/>
            </w:rPr>
            <w:t>Experience</w:t>
          </w:r>
        </w:p>
      </w:sdtContent>
    </w:sdt>
    <w:p w14:paraId="39FD432D" w14:textId="5BB9C671" w:rsidR="00023A52" w:rsidRPr="00023A52" w:rsidRDefault="007C1300" w:rsidP="007C1300">
      <w:pPr>
        <w:rPr>
          <w:rFonts w:ascii="Arial" w:hAnsi="Arial" w:cs="Arial"/>
          <w:b/>
          <w:sz w:val="24"/>
          <w:szCs w:val="24"/>
        </w:rPr>
      </w:pPr>
      <w:r w:rsidRPr="00023A52">
        <w:rPr>
          <w:rFonts w:ascii="Arial" w:hAnsi="Arial" w:cs="Arial"/>
          <w:b/>
          <w:sz w:val="24"/>
          <w:szCs w:val="24"/>
          <w:u w:val="single"/>
        </w:rPr>
        <w:t xml:space="preserve">Dial N </w:t>
      </w:r>
      <w:r w:rsidR="00023A52" w:rsidRPr="00023A52">
        <w:rPr>
          <w:rFonts w:ascii="Arial" w:hAnsi="Arial" w:cs="Arial"/>
          <w:b/>
          <w:sz w:val="24"/>
          <w:szCs w:val="24"/>
          <w:u w:val="single"/>
        </w:rPr>
        <w:t>Ask</w:t>
      </w:r>
      <w:r w:rsidR="00023A52" w:rsidRPr="00023A52">
        <w:rPr>
          <w:rFonts w:ascii="Arial" w:hAnsi="Arial" w:cs="Arial"/>
          <w:b/>
          <w:sz w:val="24"/>
          <w:szCs w:val="24"/>
        </w:rPr>
        <w:t xml:space="preserve">: </w:t>
      </w:r>
    </w:p>
    <w:p w14:paraId="2589DB12" w14:textId="48091457" w:rsidR="00023A52" w:rsidRPr="00023A52" w:rsidRDefault="007C1300" w:rsidP="007C1300">
      <w:pPr>
        <w:rPr>
          <w:rFonts w:ascii="Arial" w:hAnsi="Arial" w:cs="Arial"/>
          <w:sz w:val="24"/>
          <w:szCs w:val="24"/>
        </w:rPr>
      </w:pPr>
      <w:r w:rsidRPr="00131824">
        <w:rPr>
          <w:rFonts w:ascii="Arial" w:hAnsi="Arial" w:cs="Arial"/>
          <w:sz w:val="24"/>
          <w:szCs w:val="24"/>
        </w:rPr>
        <w:t xml:space="preserve"> Business Development Executive</w:t>
      </w:r>
      <w:r w:rsidR="00023A52">
        <w:rPr>
          <w:rFonts w:ascii="Arial" w:hAnsi="Arial" w:cs="Arial"/>
          <w:sz w:val="24"/>
          <w:szCs w:val="24"/>
        </w:rPr>
        <w:t>,</w:t>
      </w:r>
      <w:r w:rsidR="00B76771" w:rsidRPr="00131824">
        <w:rPr>
          <w:rFonts w:ascii="Arial" w:hAnsi="Arial" w:cs="Arial"/>
          <w:sz w:val="24"/>
          <w:szCs w:val="24"/>
        </w:rPr>
        <w:t>18 Months (May 2015</w:t>
      </w:r>
      <w:r w:rsidR="0011093B" w:rsidRPr="00131824">
        <w:rPr>
          <w:rFonts w:ascii="Arial" w:hAnsi="Arial" w:cs="Arial"/>
          <w:sz w:val="24"/>
          <w:szCs w:val="24"/>
        </w:rPr>
        <w:t xml:space="preserve"> </w:t>
      </w:r>
      <w:r w:rsidR="00B76771" w:rsidRPr="00131824">
        <w:rPr>
          <w:rFonts w:ascii="Arial" w:hAnsi="Arial" w:cs="Arial"/>
          <w:sz w:val="24"/>
          <w:szCs w:val="24"/>
        </w:rPr>
        <w:t>-</w:t>
      </w:r>
      <w:r w:rsidR="0011093B" w:rsidRPr="00131824">
        <w:rPr>
          <w:rFonts w:ascii="Arial" w:hAnsi="Arial" w:cs="Arial"/>
          <w:sz w:val="24"/>
          <w:szCs w:val="24"/>
        </w:rPr>
        <w:t xml:space="preserve"> </w:t>
      </w:r>
      <w:r w:rsidR="00B76771" w:rsidRPr="00131824">
        <w:rPr>
          <w:rFonts w:ascii="Arial" w:hAnsi="Arial" w:cs="Arial"/>
          <w:sz w:val="24"/>
          <w:szCs w:val="24"/>
        </w:rPr>
        <w:t>Nov 2016</w:t>
      </w:r>
      <w:r w:rsidR="00537D98" w:rsidRPr="00131824">
        <w:rPr>
          <w:rFonts w:ascii="Arial" w:hAnsi="Arial" w:cs="Arial"/>
          <w:sz w:val="24"/>
          <w:szCs w:val="24"/>
        </w:rPr>
        <w:t xml:space="preserve">) </w:t>
      </w:r>
      <w:r w:rsidR="00023A52">
        <w:rPr>
          <w:rFonts w:ascii="Arial" w:hAnsi="Arial" w:cs="Arial"/>
          <w:sz w:val="24"/>
          <w:szCs w:val="24"/>
        </w:rPr>
        <w:t xml:space="preserve">                      </w:t>
      </w:r>
      <w:r w:rsidRPr="00131824">
        <w:rPr>
          <w:rFonts w:ascii="Arial" w:hAnsi="Arial" w:cs="Arial"/>
          <w:sz w:val="24"/>
          <w:szCs w:val="24"/>
        </w:rPr>
        <w:br/>
      </w:r>
      <w:r w:rsidR="00023A52" w:rsidRPr="00023A52">
        <w:rPr>
          <w:rFonts w:ascii="Arial" w:hAnsi="Arial" w:cs="Arial"/>
          <w:b/>
          <w:sz w:val="24"/>
          <w:szCs w:val="24"/>
          <w:u w:val="single"/>
        </w:rPr>
        <w:t>Paytm</w:t>
      </w:r>
      <w:r w:rsidR="00023A52" w:rsidRPr="00023A52">
        <w:rPr>
          <w:rFonts w:ascii="Arial" w:hAnsi="Arial" w:cs="Arial"/>
          <w:b/>
          <w:sz w:val="24"/>
          <w:szCs w:val="24"/>
        </w:rPr>
        <w:t xml:space="preserve">: </w:t>
      </w:r>
    </w:p>
    <w:p w14:paraId="7844A74B" w14:textId="77777777" w:rsidR="00B46B00" w:rsidRDefault="007C1300" w:rsidP="007C1300">
      <w:pPr>
        <w:rPr>
          <w:rFonts w:ascii="Arial" w:hAnsi="Arial" w:cs="Arial"/>
          <w:sz w:val="24"/>
          <w:szCs w:val="24"/>
        </w:rPr>
      </w:pPr>
      <w:r w:rsidRPr="00131824">
        <w:rPr>
          <w:rFonts w:ascii="Arial" w:hAnsi="Arial" w:cs="Arial"/>
          <w:sz w:val="24"/>
          <w:szCs w:val="24"/>
        </w:rPr>
        <w:t xml:space="preserve"> Key Accounts Manager, Sales officer</w:t>
      </w:r>
      <w:r w:rsidR="00023A52">
        <w:rPr>
          <w:rFonts w:ascii="Arial" w:hAnsi="Arial" w:cs="Arial"/>
          <w:sz w:val="24"/>
          <w:szCs w:val="24"/>
        </w:rPr>
        <w:t>,</w:t>
      </w:r>
      <w:r w:rsidR="00B76771" w:rsidRPr="00131824">
        <w:rPr>
          <w:rFonts w:ascii="Arial" w:hAnsi="Arial" w:cs="Arial"/>
          <w:sz w:val="24"/>
          <w:szCs w:val="24"/>
        </w:rPr>
        <w:t xml:space="preserve"> 19 </w:t>
      </w:r>
      <w:r w:rsidR="00E9431D" w:rsidRPr="00131824">
        <w:rPr>
          <w:rFonts w:ascii="Arial" w:hAnsi="Arial" w:cs="Arial"/>
          <w:sz w:val="24"/>
          <w:szCs w:val="24"/>
        </w:rPr>
        <w:t>Months (</w:t>
      </w:r>
      <w:r w:rsidR="00B76771" w:rsidRPr="00131824">
        <w:rPr>
          <w:rFonts w:ascii="Arial" w:hAnsi="Arial" w:cs="Arial"/>
          <w:sz w:val="24"/>
          <w:szCs w:val="24"/>
        </w:rPr>
        <w:t>Nov 2016</w:t>
      </w:r>
      <w:r w:rsidR="0011093B" w:rsidRPr="00131824">
        <w:rPr>
          <w:rFonts w:ascii="Arial" w:hAnsi="Arial" w:cs="Arial"/>
          <w:sz w:val="24"/>
          <w:szCs w:val="24"/>
        </w:rPr>
        <w:t xml:space="preserve"> </w:t>
      </w:r>
      <w:r w:rsidR="00B76771" w:rsidRPr="00131824">
        <w:rPr>
          <w:rFonts w:ascii="Arial" w:hAnsi="Arial" w:cs="Arial"/>
          <w:sz w:val="24"/>
          <w:szCs w:val="24"/>
        </w:rPr>
        <w:t>-</w:t>
      </w:r>
      <w:r w:rsidR="0011093B" w:rsidRPr="00131824">
        <w:rPr>
          <w:rFonts w:ascii="Arial" w:hAnsi="Arial" w:cs="Arial"/>
          <w:sz w:val="24"/>
          <w:szCs w:val="24"/>
        </w:rPr>
        <w:t xml:space="preserve"> </w:t>
      </w:r>
      <w:r w:rsidR="00B76771" w:rsidRPr="00131824">
        <w:rPr>
          <w:rFonts w:ascii="Arial" w:hAnsi="Arial" w:cs="Arial"/>
          <w:sz w:val="24"/>
          <w:szCs w:val="24"/>
        </w:rPr>
        <w:t>May 2018</w:t>
      </w:r>
      <w:r w:rsidR="00E9431D" w:rsidRPr="00131824">
        <w:rPr>
          <w:rFonts w:ascii="Arial" w:hAnsi="Arial" w:cs="Arial"/>
          <w:sz w:val="24"/>
          <w:szCs w:val="24"/>
        </w:rPr>
        <w:t>)</w:t>
      </w:r>
    </w:p>
    <w:p w14:paraId="595B10A4" w14:textId="1F5E1B29" w:rsidR="00023A52" w:rsidRDefault="007C1300" w:rsidP="007C1300">
      <w:pPr>
        <w:rPr>
          <w:rFonts w:ascii="Arial" w:hAnsi="Arial" w:cs="Arial"/>
          <w:sz w:val="24"/>
          <w:szCs w:val="24"/>
        </w:rPr>
      </w:pPr>
      <w:r w:rsidRPr="00131824">
        <w:rPr>
          <w:rFonts w:ascii="Arial" w:hAnsi="Arial" w:cs="Arial"/>
          <w:sz w:val="24"/>
          <w:szCs w:val="24"/>
        </w:rPr>
        <w:br/>
      </w:r>
      <w:proofErr w:type="spellStart"/>
      <w:r w:rsidRPr="00131824">
        <w:rPr>
          <w:rFonts w:ascii="Arial" w:hAnsi="Arial" w:cs="Arial"/>
          <w:b/>
          <w:sz w:val="24"/>
          <w:szCs w:val="24"/>
          <w:u w:val="single"/>
        </w:rPr>
        <w:t>Ajio</w:t>
      </w:r>
      <w:proofErr w:type="spellEnd"/>
      <w:r w:rsidRPr="00131824">
        <w:rPr>
          <w:rFonts w:ascii="Arial" w:hAnsi="Arial" w:cs="Arial"/>
          <w:b/>
          <w:sz w:val="24"/>
          <w:szCs w:val="24"/>
          <w:u w:val="single"/>
        </w:rPr>
        <w:t xml:space="preserve"> Business</w:t>
      </w:r>
      <w:r w:rsidR="00023A52">
        <w:rPr>
          <w:rFonts w:ascii="Arial" w:hAnsi="Arial" w:cs="Arial"/>
          <w:b/>
          <w:sz w:val="24"/>
          <w:szCs w:val="24"/>
          <w:u w:val="single"/>
        </w:rPr>
        <w:t>:</w:t>
      </w:r>
      <w:r w:rsidRPr="00131824">
        <w:rPr>
          <w:rFonts w:ascii="Arial" w:hAnsi="Arial" w:cs="Arial"/>
          <w:sz w:val="24"/>
          <w:szCs w:val="24"/>
        </w:rPr>
        <w:t xml:space="preserve"> </w:t>
      </w:r>
    </w:p>
    <w:p w14:paraId="1459B235" w14:textId="66E68F21" w:rsidR="003C7B1D" w:rsidRPr="004822C9" w:rsidRDefault="007C1300" w:rsidP="007C1300">
      <w:pPr>
        <w:rPr>
          <w:sz w:val="28"/>
          <w:szCs w:val="28"/>
        </w:rPr>
      </w:pPr>
      <w:r w:rsidRPr="00131824">
        <w:rPr>
          <w:rFonts w:ascii="Arial" w:hAnsi="Arial" w:cs="Arial"/>
          <w:sz w:val="24"/>
          <w:szCs w:val="24"/>
        </w:rPr>
        <w:t xml:space="preserve"> Sales Officer</w:t>
      </w:r>
      <w:r w:rsidR="00023A52">
        <w:rPr>
          <w:rFonts w:ascii="Arial" w:hAnsi="Arial" w:cs="Arial"/>
          <w:sz w:val="24"/>
          <w:szCs w:val="24"/>
        </w:rPr>
        <w:t>,</w:t>
      </w:r>
      <w:r w:rsidR="00B76771" w:rsidRPr="00131824">
        <w:rPr>
          <w:rFonts w:ascii="Arial" w:hAnsi="Arial" w:cs="Arial"/>
          <w:sz w:val="24"/>
          <w:szCs w:val="24"/>
        </w:rPr>
        <w:t xml:space="preserve"> 1</w:t>
      </w:r>
      <w:r w:rsidR="00131824" w:rsidRPr="00131824">
        <w:rPr>
          <w:rFonts w:ascii="Arial" w:hAnsi="Arial" w:cs="Arial"/>
          <w:sz w:val="24"/>
          <w:szCs w:val="24"/>
        </w:rPr>
        <w:t>8</w:t>
      </w:r>
      <w:r w:rsidR="00B76771" w:rsidRPr="00131824">
        <w:rPr>
          <w:rFonts w:ascii="Arial" w:hAnsi="Arial" w:cs="Arial"/>
          <w:sz w:val="24"/>
          <w:szCs w:val="24"/>
        </w:rPr>
        <w:t xml:space="preserve"> </w:t>
      </w:r>
      <w:r w:rsidR="00B76771" w:rsidRPr="004822C9">
        <w:rPr>
          <w:rFonts w:ascii="Arial" w:hAnsi="Arial" w:cs="Arial"/>
          <w:sz w:val="28"/>
          <w:szCs w:val="28"/>
        </w:rPr>
        <w:t xml:space="preserve">Months </w:t>
      </w:r>
      <w:r w:rsidR="00B76771" w:rsidRPr="004822C9">
        <w:rPr>
          <w:sz w:val="28"/>
          <w:szCs w:val="28"/>
        </w:rPr>
        <w:t>(May2018</w:t>
      </w:r>
      <w:r w:rsidR="0011093B" w:rsidRPr="004822C9">
        <w:rPr>
          <w:sz w:val="28"/>
          <w:szCs w:val="28"/>
        </w:rPr>
        <w:t xml:space="preserve"> </w:t>
      </w:r>
      <w:r w:rsidR="00B76771" w:rsidRPr="004822C9">
        <w:rPr>
          <w:sz w:val="28"/>
          <w:szCs w:val="28"/>
        </w:rPr>
        <w:t>-</w:t>
      </w:r>
      <w:r w:rsidR="00F97862" w:rsidRPr="004822C9">
        <w:rPr>
          <w:sz w:val="28"/>
          <w:szCs w:val="28"/>
        </w:rPr>
        <w:t xml:space="preserve"> October</w:t>
      </w:r>
      <w:r w:rsidR="007F740E" w:rsidRPr="004822C9">
        <w:rPr>
          <w:sz w:val="28"/>
          <w:szCs w:val="28"/>
        </w:rPr>
        <w:t xml:space="preserve"> 2019</w:t>
      </w:r>
      <w:r w:rsidR="00B76771" w:rsidRPr="004822C9">
        <w:rPr>
          <w:sz w:val="28"/>
          <w:szCs w:val="28"/>
        </w:rPr>
        <w:t>)</w:t>
      </w:r>
    </w:p>
    <w:p w14:paraId="1033CA15" w14:textId="77777777" w:rsidR="00023A52" w:rsidRDefault="0031490E" w:rsidP="007C1300">
      <w:pPr>
        <w:rPr>
          <w:rFonts w:ascii="Arial" w:hAnsi="Arial" w:cs="Arial"/>
          <w:b/>
          <w:sz w:val="24"/>
          <w:szCs w:val="24"/>
          <w:u w:val="single"/>
        </w:rPr>
      </w:pPr>
      <w:r w:rsidRPr="00CD28D9">
        <w:rPr>
          <w:rFonts w:ascii="Arial" w:hAnsi="Arial" w:cs="Arial"/>
          <w:b/>
          <w:sz w:val="24"/>
          <w:szCs w:val="24"/>
          <w:u w:val="single"/>
        </w:rPr>
        <w:t>Kimberly Clark</w:t>
      </w:r>
      <w:r w:rsidR="00023A52">
        <w:rPr>
          <w:rFonts w:ascii="Arial" w:hAnsi="Arial" w:cs="Arial"/>
          <w:b/>
          <w:sz w:val="24"/>
          <w:szCs w:val="24"/>
          <w:u w:val="single"/>
        </w:rPr>
        <w:t>:</w:t>
      </w:r>
    </w:p>
    <w:p w14:paraId="01EAB3C9" w14:textId="23FFD381" w:rsidR="00B46B00" w:rsidRPr="00023A52" w:rsidRDefault="0031490E" w:rsidP="007C1300">
      <w:pPr>
        <w:rPr>
          <w:bCs/>
          <w:sz w:val="28"/>
          <w:szCs w:val="28"/>
        </w:rPr>
      </w:pPr>
      <w:r w:rsidRPr="00CD28D9">
        <w:rPr>
          <w:b/>
          <w:sz w:val="24"/>
          <w:szCs w:val="24"/>
        </w:rPr>
        <w:t xml:space="preserve"> </w:t>
      </w:r>
      <w:r w:rsidR="009F3EB6" w:rsidRPr="00CD28D9">
        <w:rPr>
          <w:bCs/>
          <w:sz w:val="24"/>
          <w:szCs w:val="24"/>
        </w:rPr>
        <w:t xml:space="preserve"> </w:t>
      </w:r>
      <w:r w:rsidR="00F42001" w:rsidRPr="00CD28D9">
        <w:rPr>
          <w:bCs/>
          <w:sz w:val="28"/>
          <w:szCs w:val="28"/>
        </w:rPr>
        <w:t>Sales</w:t>
      </w:r>
      <w:r w:rsidR="00537D98" w:rsidRPr="00CD28D9">
        <w:rPr>
          <w:bCs/>
          <w:sz w:val="28"/>
          <w:szCs w:val="28"/>
        </w:rPr>
        <w:t xml:space="preserve"> Officer</w:t>
      </w:r>
      <w:r w:rsidR="00023A52">
        <w:rPr>
          <w:bCs/>
          <w:sz w:val="28"/>
          <w:szCs w:val="28"/>
        </w:rPr>
        <w:t xml:space="preserve">, </w:t>
      </w:r>
      <w:r w:rsidR="00131824" w:rsidRPr="00CD28D9">
        <w:rPr>
          <w:bCs/>
          <w:sz w:val="28"/>
          <w:szCs w:val="28"/>
        </w:rPr>
        <w:t>15 Months</w:t>
      </w:r>
      <w:r w:rsidR="00537D98" w:rsidRPr="00CD28D9">
        <w:rPr>
          <w:bCs/>
          <w:sz w:val="28"/>
          <w:szCs w:val="28"/>
        </w:rPr>
        <w:t xml:space="preserve"> (</w:t>
      </w:r>
      <w:r w:rsidR="007F740E" w:rsidRPr="00CD28D9">
        <w:rPr>
          <w:bCs/>
          <w:sz w:val="28"/>
          <w:szCs w:val="28"/>
        </w:rPr>
        <w:t>October 2019</w:t>
      </w:r>
      <w:r w:rsidR="009F3EB6" w:rsidRPr="00CD28D9">
        <w:rPr>
          <w:bCs/>
          <w:sz w:val="28"/>
          <w:szCs w:val="28"/>
        </w:rPr>
        <w:t>-</w:t>
      </w:r>
      <w:r w:rsidR="00F42001" w:rsidRPr="00CD28D9">
        <w:rPr>
          <w:bCs/>
          <w:sz w:val="28"/>
          <w:szCs w:val="28"/>
        </w:rPr>
        <w:t>December-2020</w:t>
      </w:r>
      <w:r w:rsidR="009F3EB6" w:rsidRPr="00CD28D9">
        <w:rPr>
          <w:bCs/>
          <w:sz w:val="28"/>
          <w:szCs w:val="28"/>
        </w:rPr>
        <w:t>)</w:t>
      </w:r>
    </w:p>
    <w:p w14:paraId="654CB90E" w14:textId="1AAD27D6" w:rsidR="00B46B00" w:rsidRDefault="00F42001" w:rsidP="007C1300">
      <w:pPr>
        <w:rPr>
          <w:b/>
          <w:sz w:val="28"/>
          <w:szCs w:val="28"/>
          <w:u w:val="single"/>
        </w:rPr>
      </w:pPr>
      <w:r w:rsidRPr="00CD28D9">
        <w:rPr>
          <w:b/>
          <w:sz w:val="28"/>
          <w:szCs w:val="28"/>
          <w:u w:val="single"/>
        </w:rPr>
        <w:t>Udaan B2B</w:t>
      </w:r>
      <w:r w:rsidR="00B46B00">
        <w:rPr>
          <w:b/>
          <w:sz w:val="24"/>
          <w:szCs w:val="24"/>
          <w:u w:val="single"/>
        </w:rPr>
        <w:t>:</w:t>
      </w:r>
    </w:p>
    <w:p w14:paraId="5B8CE632" w14:textId="51509A34" w:rsidR="00F42001" w:rsidRPr="00CD28D9" w:rsidRDefault="00515A3F" w:rsidP="007C1300">
      <w:pPr>
        <w:rPr>
          <w:bCs/>
          <w:sz w:val="28"/>
          <w:szCs w:val="28"/>
        </w:rPr>
      </w:pPr>
      <w:r w:rsidRPr="00CD28D9">
        <w:rPr>
          <w:bCs/>
          <w:sz w:val="28"/>
          <w:szCs w:val="28"/>
        </w:rPr>
        <w:t>Territory</w:t>
      </w:r>
      <w:r w:rsidR="00F42001" w:rsidRPr="00CD28D9">
        <w:rPr>
          <w:bCs/>
          <w:sz w:val="28"/>
          <w:szCs w:val="28"/>
        </w:rPr>
        <w:t xml:space="preserve"> Sales Manager (January 2021-Working)</w:t>
      </w:r>
    </w:p>
    <w:p w14:paraId="361B3B26" w14:textId="77777777" w:rsidR="003C7B1D" w:rsidRDefault="003C7B1D" w:rsidP="0011093B">
      <w:pPr>
        <w:pStyle w:val="NormalWeb"/>
        <w:spacing w:before="75" w:beforeAutospacing="0" w:after="150" w:afterAutospacing="0" w:line="345" w:lineRule="atLeast"/>
        <w:jc w:val="center"/>
        <w:divId w:val="2077164853"/>
        <w:rPr>
          <w:rFonts w:ascii="Arial" w:eastAsia="Times New Roman" w:hAnsi="Arial" w:cs="Arial"/>
          <w:b/>
          <w:bCs/>
          <w:color w:val="7F7F7F" w:themeColor="text1" w:themeTint="80"/>
          <w:sz w:val="23"/>
          <w:szCs w:val="23"/>
          <w:u w:val="single"/>
          <w:shd w:val="clear" w:color="auto" w:fill="FFFFFF"/>
        </w:rPr>
      </w:pPr>
    </w:p>
    <w:p w14:paraId="4B9147D4" w14:textId="77777777" w:rsidR="003C7B1D" w:rsidRDefault="003C7B1D" w:rsidP="0011093B">
      <w:pPr>
        <w:pStyle w:val="NormalWeb"/>
        <w:spacing w:before="75" w:beforeAutospacing="0" w:after="150" w:afterAutospacing="0" w:line="345" w:lineRule="atLeast"/>
        <w:jc w:val="center"/>
        <w:divId w:val="2077164853"/>
        <w:rPr>
          <w:rFonts w:ascii="Arial" w:eastAsia="Times New Roman" w:hAnsi="Arial" w:cs="Arial"/>
          <w:b/>
          <w:bCs/>
          <w:color w:val="7F7F7F" w:themeColor="text1" w:themeTint="80"/>
          <w:sz w:val="23"/>
          <w:szCs w:val="23"/>
          <w:u w:val="single"/>
          <w:shd w:val="clear" w:color="auto" w:fill="FFFFFF"/>
        </w:rPr>
      </w:pPr>
    </w:p>
    <w:p w14:paraId="1E20770B" w14:textId="4F10B3DC" w:rsidR="00DA5E31" w:rsidRDefault="00DA5E31" w:rsidP="0011093B">
      <w:pPr>
        <w:pStyle w:val="NormalWeb"/>
        <w:spacing w:before="75" w:beforeAutospacing="0" w:after="150" w:afterAutospacing="0" w:line="345" w:lineRule="atLeast"/>
        <w:jc w:val="center"/>
        <w:divId w:val="2077164853"/>
        <w:rPr>
          <w:rFonts w:ascii="Arial" w:eastAsia="Times New Roman" w:hAnsi="Arial" w:cs="Arial"/>
          <w:b/>
          <w:bCs/>
          <w:color w:val="7F7F7F" w:themeColor="text1" w:themeTint="80"/>
          <w:sz w:val="23"/>
          <w:szCs w:val="23"/>
          <w:u w:val="single"/>
          <w:shd w:val="clear" w:color="auto" w:fill="FFFFFF"/>
        </w:rPr>
      </w:pPr>
      <w:r w:rsidRPr="0011093B">
        <w:rPr>
          <w:rFonts w:ascii="Arial" w:eastAsia="Times New Roman" w:hAnsi="Arial" w:cs="Arial"/>
          <w:b/>
          <w:bCs/>
          <w:color w:val="7F7F7F" w:themeColor="text1" w:themeTint="80"/>
          <w:sz w:val="23"/>
          <w:szCs w:val="23"/>
          <w:u w:val="single"/>
          <w:shd w:val="clear" w:color="auto" w:fill="FFFFFF"/>
        </w:rPr>
        <w:t>Main Responsibilities</w:t>
      </w:r>
    </w:p>
    <w:p w14:paraId="4ED0D071" w14:textId="77777777" w:rsidR="003C7B1D" w:rsidRDefault="003C7B1D" w:rsidP="0011093B">
      <w:pPr>
        <w:pStyle w:val="NormalWeb"/>
        <w:spacing w:before="75" w:beforeAutospacing="0" w:after="150" w:afterAutospacing="0" w:line="345" w:lineRule="atLeast"/>
        <w:jc w:val="center"/>
        <w:divId w:val="2077164853"/>
        <w:rPr>
          <w:rFonts w:ascii="Arial" w:eastAsia="Times New Roman" w:hAnsi="Arial" w:cs="Arial"/>
          <w:b/>
          <w:bCs/>
          <w:color w:val="7F7F7F" w:themeColor="text1" w:themeTint="80"/>
          <w:sz w:val="23"/>
          <w:szCs w:val="23"/>
          <w:u w:val="single"/>
          <w:shd w:val="clear" w:color="auto" w:fill="FFFFFF"/>
        </w:rPr>
      </w:pPr>
    </w:p>
    <w:p w14:paraId="2613B7FF" w14:textId="41F86A19" w:rsidR="007B7542" w:rsidRDefault="007B7542" w:rsidP="007B7542">
      <w:pPr>
        <w:pStyle w:val="NormalWeb"/>
        <w:spacing w:before="75" w:beforeAutospacing="0" w:after="150" w:afterAutospacing="0" w:line="345" w:lineRule="atLeast"/>
        <w:divId w:val="2077164853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Udaan(F&amp;V):</w:t>
      </w:r>
    </w:p>
    <w:p w14:paraId="720B0CD5" w14:textId="5A890C9A" w:rsidR="007B7542" w:rsidRDefault="007B7542" w:rsidP="007B7542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Team</w:t>
      </w:r>
      <w:r w:rsidR="000457E5">
        <w:rPr>
          <w:rFonts w:ascii="Arial" w:hAnsi="Arial" w:cs="Arial"/>
          <w:bCs/>
          <w:sz w:val="23"/>
          <w:szCs w:val="23"/>
        </w:rPr>
        <w:t xml:space="preserve"> </w:t>
      </w:r>
      <w:r w:rsidR="00E822A5">
        <w:rPr>
          <w:rFonts w:ascii="Arial" w:hAnsi="Arial" w:cs="Arial"/>
          <w:bCs/>
          <w:sz w:val="23"/>
          <w:szCs w:val="23"/>
        </w:rPr>
        <w:t>handling, Key Accounts Management,</w:t>
      </w:r>
      <w:r w:rsidR="000457E5">
        <w:rPr>
          <w:rFonts w:ascii="Arial" w:hAnsi="Arial" w:cs="Arial"/>
          <w:bCs/>
          <w:sz w:val="23"/>
          <w:szCs w:val="23"/>
        </w:rPr>
        <w:t xml:space="preserve"> monitoring</w:t>
      </w:r>
      <w:r>
        <w:rPr>
          <w:rFonts w:ascii="Arial" w:hAnsi="Arial" w:cs="Arial"/>
          <w:bCs/>
          <w:sz w:val="23"/>
          <w:szCs w:val="23"/>
        </w:rPr>
        <w:t xml:space="preserve"> sales</w:t>
      </w:r>
      <w:r w:rsidR="000457E5">
        <w:rPr>
          <w:rFonts w:ascii="Arial" w:hAnsi="Arial" w:cs="Arial"/>
          <w:bCs/>
          <w:sz w:val="23"/>
          <w:szCs w:val="23"/>
        </w:rPr>
        <w:t>, planning da</w:t>
      </w:r>
      <w:r w:rsidR="00131824">
        <w:rPr>
          <w:rFonts w:ascii="Arial" w:hAnsi="Arial" w:cs="Arial"/>
          <w:bCs/>
          <w:sz w:val="23"/>
          <w:szCs w:val="23"/>
        </w:rPr>
        <w:t>y to day</w:t>
      </w:r>
      <w:r w:rsidR="000457E5">
        <w:rPr>
          <w:rFonts w:ascii="Arial" w:hAnsi="Arial" w:cs="Arial"/>
          <w:bCs/>
          <w:sz w:val="23"/>
          <w:szCs w:val="23"/>
        </w:rPr>
        <w:t xml:space="preserve"> activities of sales executives</w:t>
      </w:r>
      <w:r w:rsidR="00127630">
        <w:rPr>
          <w:rFonts w:ascii="Arial" w:hAnsi="Arial" w:cs="Arial"/>
          <w:bCs/>
          <w:sz w:val="23"/>
          <w:szCs w:val="23"/>
        </w:rPr>
        <w:t>.</w:t>
      </w:r>
    </w:p>
    <w:p w14:paraId="46D86803" w14:textId="38AB67B9" w:rsidR="000457E5" w:rsidRDefault="000457E5" w:rsidP="007B7542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Tracking performances of</w:t>
      </w:r>
      <w:r w:rsidR="00127630">
        <w:rPr>
          <w:rFonts w:ascii="Arial" w:hAnsi="Arial" w:cs="Arial"/>
          <w:bCs/>
          <w:sz w:val="23"/>
          <w:szCs w:val="23"/>
        </w:rPr>
        <w:t xml:space="preserve"> sales</w:t>
      </w:r>
      <w:r>
        <w:rPr>
          <w:rFonts w:ascii="Arial" w:hAnsi="Arial" w:cs="Arial"/>
          <w:bCs/>
          <w:sz w:val="23"/>
          <w:szCs w:val="23"/>
        </w:rPr>
        <w:t xml:space="preserve"> executives on daily, </w:t>
      </w:r>
      <w:r w:rsidR="00127630">
        <w:rPr>
          <w:rFonts w:ascii="Arial" w:hAnsi="Arial" w:cs="Arial"/>
          <w:bCs/>
          <w:sz w:val="23"/>
          <w:szCs w:val="23"/>
        </w:rPr>
        <w:t>weekly, and</w:t>
      </w:r>
      <w:r>
        <w:rPr>
          <w:rFonts w:ascii="Arial" w:hAnsi="Arial" w:cs="Arial"/>
          <w:bCs/>
          <w:sz w:val="23"/>
          <w:szCs w:val="23"/>
        </w:rPr>
        <w:t xml:space="preserve"> monthly and guiding the low performers</w:t>
      </w:r>
      <w:r w:rsidR="00127630">
        <w:rPr>
          <w:rFonts w:ascii="Arial" w:hAnsi="Arial" w:cs="Arial"/>
          <w:bCs/>
          <w:sz w:val="23"/>
          <w:szCs w:val="23"/>
        </w:rPr>
        <w:t xml:space="preserve"> to improve.</w:t>
      </w:r>
    </w:p>
    <w:p w14:paraId="56819664" w14:textId="534E09FF" w:rsidR="00127630" w:rsidRDefault="00C12E94" w:rsidP="007B7542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Monitoring </w:t>
      </w:r>
      <w:r w:rsidR="00135AFF">
        <w:rPr>
          <w:rFonts w:ascii="Arial" w:hAnsi="Arial" w:cs="Arial"/>
          <w:bCs/>
          <w:sz w:val="23"/>
          <w:szCs w:val="23"/>
        </w:rPr>
        <w:t>competitor’s</w:t>
      </w:r>
      <w:r>
        <w:rPr>
          <w:rFonts w:ascii="Arial" w:hAnsi="Arial" w:cs="Arial"/>
          <w:bCs/>
          <w:sz w:val="23"/>
          <w:szCs w:val="23"/>
        </w:rPr>
        <w:t xml:space="preserve"> activities, prices and sharing with team</w:t>
      </w:r>
      <w:r w:rsidR="00E822A5">
        <w:rPr>
          <w:rFonts w:ascii="Arial" w:hAnsi="Arial" w:cs="Arial"/>
          <w:bCs/>
          <w:sz w:val="23"/>
          <w:szCs w:val="23"/>
        </w:rPr>
        <w:t>.</w:t>
      </w:r>
    </w:p>
    <w:p w14:paraId="25E57B0A" w14:textId="4EDEA502" w:rsidR="00135AFF" w:rsidRPr="00E822A5" w:rsidRDefault="00135AFF" w:rsidP="007B7542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333E49"/>
          <w:sz w:val="22"/>
          <w:szCs w:val="22"/>
          <w:shd w:val="clear" w:color="auto" w:fill="FFFFFF"/>
        </w:rPr>
        <w:t>Meet with customers to address concerns and provide solutions</w:t>
      </w:r>
      <w:r w:rsidR="00E822A5">
        <w:rPr>
          <w:rFonts w:ascii="Arial" w:hAnsi="Arial" w:cs="Arial"/>
          <w:color w:val="333E49"/>
          <w:sz w:val="22"/>
          <w:szCs w:val="22"/>
          <w:shd w:val="clear" w:color="auto" w:fill="FFFFFF"/>
        </w:rPr>
        <w:t>.</w:t>
      </w:r>
    </w:p>
    <w:p w14:paraId="763BBF0D" w14:textId="115814F1" w:rsidR="00BE65ED" w:rsidRDefault="00E822A5" w:rsidP="00BE65ED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333E49"/>
          <w:sz w:val="22"/>
          <w:szCs w:val="22"/>
          <w:shd w:val="clear" w:color="auto" w:fill="FFFFFF"/>
        </w:rPr>
        <w:t>Discover sales opportunities through market research and customer relations</w:t>
      </w:r>
    </w:p>
    <w:p w14:paraId="39ACC589" w14:textId="24D48D31" w:rsidR="00BE65ED" w:rsidRDefault="00BE65ED" w:rsidP="00BE65ED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Co-ordinating with supply team to arrange and fulfil the customers requirement </w:t>
      </w:r>
    </w:p>
    <w:p w14:paraId="700E65A7" w14:textId="48D2CAB5" w:rsidR="00E07570" w:rsidRDefault="00BE65ED" w:rsidP="00BE65ED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Aligning Quality</w:t>
      </w:r>
      <w:r w:rsidR="00E07570">
        <w:rPr>
          <w:rFonts w:ascii="Arial" w:hAnsi="Arial" w:cs="Arial"/>
          <w:bCs/>
          <w:sz w:val="22"/>
          <w:szCs w:val="22"/>
        </w:rPr>
        <w:t xml:space="preserve"> team to make sure customer receives the best quality and track the </w:t>
      </w:r>
      <w:r w:rsidR="00D900D9">
        <w:rPr>
          <w:rFonts w:ascii="Arial" w:hAnsi="Arial" w:cs="Arial"/>
          <w:bCs/>
          <w:sz w:val="22"/>
          <w:szCs w:val="22"/>
        </w:rPr>
        <w:t xml:space="preserve">quality </w:t>
      </w:r>
      <w:r w:rsidR="00E07570">
        <w:rPr>
          <w:rFonts w:ascii="Arial" w:hAnsi="Arial" w:cs="Arial"/>
          <w:bCs/>
          <w:sz w:val="22"/>
          <w:szCs w:val="22"/>
        </w:rPr>
        <w:t>issues</w:t>
      </w:r>
      <w:r w:rsidR="00D900D9">
        <w:rPr>
          <w:rFonts w:ascii="Arial" w:hAnsi="Arial" w:cs="Arial"/>
          <w:bCs/>
          <w:sz w:val="22"/>
          <w:szCs w:val="22"/>
        </w:rPr>
        <w:t xml:space="preserve"> and get it corrected </w:t>
      </w:r>
    </w:p>
    <w:p w14:paraId="7B282B94" w14:textId="01ADA612" w:rsidR="00BE65ED" w:rsidRPr="00BE65ED" w:rsidRDefault="00BE65ED" w:rsidP="00BE65ED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  <w:r w:rsidR="00900690">
        <w:rPr>
          <w:rFonts w:ascii="Arial" w:hAnsi="Arial" w:cs="Arial"/>
          <w:bCs/>
          <w:sz w:val="22"/>
          <w:szCs w:val="22"/>
        </w:rPr>
        <w:t>To make sure deliveries are happening on time and escalating if any issues to sales manager</w:t>
      </w:r>
    </w:p>
    <w:p w14:paraId="055DA45E" w14:textId="7DC8B13D" w:rsidR="00131824" w:rsidRDefault="00B7792F" w:rsidP="007B7542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Aligning sales executives to m</w:t>
      </w:r>
      <w:r w:rsidR="00CD28D9">
        <w:rPr>
          <w:rFonts w:ascii="Arial" w:hAnsi="Arial" w:cs="Arial"/>
          <w:bCs/>
          <w:sz w:val="22"/>
          <w:szCs w:val="22"/>
        </w:rPr>
        <w:t>onitor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CD28D9">
        <w:rPr>
          <w:rFonts w:ascii="Arial" w:hAnsi="Arial" w:cs="Arial"/>
          <w:bCs/>
          <w:sz w:val="22"/>
          <w:szCs w:val="22"/>
        </w:rPr>
        <w:t>deliveries and</w:t>
      </w:r>
      <w:r>
        <w:rPr>
          <w:rFonts w:ascii="Arial" w:hAnsi="Arial" w:cs="Arial"/>
          <w:bCs/>
          <w:sz w:val="22"/>
          <w:szCs w:val="22"/>
        </w:rPr>
        <w:t xml:space="preserve"> ensuring no returns </w:t>
      </w:r>
    </w:p>
    <w:p w14:paraId="174473EA" w14:textId="04BAE631" w:rsidR="00900690" w:rsidRPr="00135AFF" w:rsidRDefault="00900690" w:rsidP="007B7542">
      <w:pPr>
        <w:pStyle w:val="NormalWeb"/>
        <w:numPr>
          <w:ilvl w:val="0"/>
          <w:numId w:val="20"/>
        </w:numPr>
        <w:spacing w:before="75" w:beforeAutospacing="0" w:after="150" w:afterAutospacing="0" w:line="345" w:lineRule="atLeast"/>
        <w:divId w:val="207716485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Reporting the </w:t>
      </w:r>
      <w:r w:rsidR="003C7B1D">
        <w:rPr>
          <w:rFonts w:ascii="Arial" w:hAnsi="Arial" w:cs="Arial"/>
          <w:bCs/>
          <w:sz w:val="22"/>
          <w:szCs w:val="22"/>
        </w:rPr>
        <w:t>day-to-day</w:t>
      </w:r>
      <w:r>
        <w:rPr>
          <w:rFonts w:ascii="Arial" w:hAnsi="Arial" w:cs="Arial"/>
          <w:bCs/>
          <w:sz w:val="22"/>
          <w:szCs w:val="22"/>
        </w:rPr>
        <w:t xml:space="preserve"> activities sales manager</w:t>
      </w:r>
    </w:p>
    <w:p w14:paraId="0A462CDC" w14:textId="5DA2DFB1" w:rsidR="007B7542" w:rsidRPr="0011093B" w:rsidRDefault="007B7542" w:rsidP="007B7542">
      <w:pPr>
        <w:pStyle w:val="NormalWeb"/>
        <w:spacing w:before="75" w:beforeAutospacing="0" w:after="150" w:afterAutospacing="0" w:line="345" w:lineRule="atLeast"/>
        <w:divId w:val="2077164853"/>
        <w:rPr>
          <w:rFonts w:ascii="Arial" w:hAnsi="Arial" w:cs="Arial"/>
          <w:color w:val="7F7F7F" w:themeColor="text1" w:themeTint="80"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Kimberly Clark</w:t>
      </w:r>
    </w:p>
    <w:p w14:paraId="5E83AB19" w14:textId="77777777" w:rsidR="007C1300" w:rsidRPr="003C7B1D" w:rsidRDefault="007C1300" w:rsidP="007C1300">
      <w:pPr>
        <w:pStyle w:val="ListParagraph"/>
        <w:numPr>
          <w:ilvl w:val="0"/>
          <w:numId w:val="16"/>
        </w:numPr>
        <w:spacing w:before="100" w:beforeAutospacing="1" w:after="75" w:line="345" w:lineRule="atLeast"/>
        <w:divId w:val="406926292"/>
        <w:rPr>
          <w:rFonts w:ascii="Arial" w:eastAsia="Times New Roman" w:hAnsi="Arial" w:cs="Arial"/>
          <w:sz w:val="24"/>
          <w:szCs w:val="24"/>
        </w:rPr>
      </w:pPr>
      <w:r w:rsidRPr="003C7B1D">
        <w:rPr>
          <w:rFonts w:ascii="Arial" w:hAnsi="Arial" w:cs="Arial"/>
          <w:sz w:val="24"/>
          <w:szCs w:val="24"/>
        </w:rPr>
        <w:t xml:space="preserve">Generating </w:t>
      </w:r>
      <w:r w:rsidR="0031490E" w:rsidRPr="003C7B1D">
        <w:rPr>
          <w:rFonts w:ascii="Arial" w:hAnsi="Arial" w:cs="Arial"/>
          <w:sz w:val="24"/>
          <w:szCs w:val="24"/>
        </w:rPr>
        <w:t xml:space="preserve">Corporate </w:t>
      </w:r>
      <w:r w:rsidRPr="003C7B1D">
        <w:rPr>
          <w:rFonts w:ascii="Arial" w:hAnsi="Arial" w:cs="Arial"/>
          <w:sz w:val="24"/>
          <w:szCs w:val="24"/>
        </w:rPr>
        <w:t xml:space="preserve">leads through personal, professional &amp; social contacts and reporting to </w:t>
      </w:r>
      <w:r w:rsidRPr="003C7B1D">
        <w:rPr>
          <w:rFonts w:ascii="Arial" w:hAnsi="Arial" w:cs="Arial"/>
          <w:b/>
          <w:sz w:val="24"/>
          <w:szCs w:val="24"/>
        </w:rPr>
        <w:t>Business Development Manager</w:t>
      </w:r>
      <w:r w:rsidRPr="003C7B1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C47D092" w14:textId="77777777" w:rsidR="007C1300" w:rsidRPr="003C7B1D" w:rsidRDefault="007C1300" w:rsidP="007C1300">
      <w:pPr>
        <w:pStyle w:val="ListParagraph"/>
        <w:numPr>
          <w:ilvl w:val="0"/>
          <w:numId w:val="16"/>
        </w:numPr>
        <w:spacing w:after="200" w:line="276" w:lineRule="auto"/>
        <w:divId w:val="406926292"/>
        <w:rPr>
          <w:rFonts w:ascii="Arial" w:hAnsi="Arial" w:cs="Arial"/>
          <w:sz w:val="24"/>
          <w:szCs w:val="24"/>
        </w:rPr>
      </w:pPr>
      <w:r w:rsidRPr="003C7B1D">
        <w:rPr>
          <w:rFonts w:ascii="Arial" w:hAnsi="Arial" w:cs="Arial"/>
          <w:sz w:val="24"/>
          <w:szCs w:val="24"/>
        </w:rPr>
        <w:t xml:space="preserve">Handling order </w:t>
      </w:r>
      <w:r w:rsidR="00537D98" w:rsidRPr="003C7B1D">
        <w:rPr>
          <w:rFonts w:ascii="Arial" w:hAnsi="Arial" w:cs="Arial"/>
          <w:sz w:val="24"/>
          <w:szCs w:val="24"/>
        </w:rPr>
        <w:t>inputs</w:t>
      </w:r>
      <w:r w:rsidRPr="003C7B1D">
        <w:rPr>
          <w:rFonts w:ascii="Arial" w:hAnsi="Arial" w:cs="Arial"/>
          <w:sz w:val="24"/>
          <w:szCs w:val="24"/>
        </w:rPr>
        <w:t xml:space="preserve"> enquires </w:t>
      </w:r>
      <w:r w:rsidR="00537D98" w:rsidRPr="003C7B1D">
        <w:rPr>
          <w:rFonts w:ascii="Arial" w:hAnsi="Arial" w:cs="Arial"/>
          <w:sz w:val="24"/>
          <w:szCs w:val="24"/>
        </w:rPr>
        <w:t>preparing quotation</w:t>
      </w:r>
      <w:r w:rsidRPr="003C7B1D">
        <w:rPr>
          <w:rFonts w:ascii="Arial" w:hAnsi="Arial" w:cs="Arial"/>
          <w:sz w:val="24"/>
          <w:szCs w:val="24"/>
        </w:rPr>
        <w:t xml:space="preserve"> &amp; ensuring follow up with clients for order conformation.</w:t>
      </w:r>
    </w:p>
    <w:p w14:paraId="6A195FDB" w14:textId="77777777" w:rsidR="007C1300" w:rsidRPr="003C7B1D" w:rsidRDefault="007C1300" w:rsidP="007C1300">
      <w:pPr>
        <w:pStyle w:val="ListParagraph"/>
        <w:numPr>
          <w:ilvl w:val="0"/>
          <w:numId w:val="16"/>
        </w:numPr>
        <w:spacing w:before="100" w:beforeAutospacing="1" w:after="75" w:line="345" w:lineRule="atLeast"/>
        <w:divId w:val="406926292"/>
        <w:rPr>
          <w:rFonts w:ascii="Arial" w:eastAsia="Times New Roman" w:hAnsi="Arial" w:cs="Arial"/>
          <w:sz w:val="24"/>
          <w:szCs w:val="24"/>
        </w:rPr>
      </w:pPr>
      <w:r w:rsidRPr="003C7B1D">
        <w:rPr>
          <w:rFonts w:ascii="Arial" w:hAnsi="Arial" w:cs="Arial"/>
          <w:sz w:val="24"/>
          <w:szCs w:val="24"/>
        </w:rPr>
        <w:t>Business Forecasting, Marketing &amp; Sales Promotions</w:t>
      </w:r>
    </w:p>
    <w:p w14:paraId="6A7F4746" w14:textId="77777777" w:rsidR="007C1300" w:rsidRPr="003C7B1D" w:rsidRDefault="007C1300" w:rsidP="007C1300">
      <w:pPr>
        <w:pStyle w:val="ListParagraph"/>
        <w:numPr>
          <w:ilvl w:val="0"/>
          <w:numId w:val="16"/>
        </w:numPr>
        <w:spacing w:after="200" w:line="276" w:lineRule="auto"/>
        <w:divId w:val="406926292"/>
        <w:rPr>
          <w:rFonts w:ascii="Arial" w:hAnsi="Arial" w:cs="Arial"/>
          <w:sz w:val="24"/>
          <w:szCs w:val="24"/>
        </w:rPr>
      </w:pPr>
      <w:r w:rsidRPr="003C7B1D">
        <w:rPr>
          <w:rFonts w:ascii="Arial" w:hAnsi="Arial" w:cs="Arial"/>
          <w:sz w:val="24"/>
          <w:szCs w:val="24"/>
        </w:rPr>
        <w:t>Dealing with 14 clients per day.</w:t>
      </w:r>
    </w:p>
    <w:p w14:paraId="2FDE25CB" w14:textId="77777777" w:rsidR="007C1300" w:rsidRPr="003C7B1D" w:rsidRDefault="007C1300" w:rsidP="002A47C6">
      <w:pPr>
        <w:pStyle w:val="ListParagraph"/>
        <w:numPr>
          <w:ilvl w:val="0"/>
          <w:numId w:val="16"/>
        </w:numPr>
        <w:spacing w:after="200" w:line="276" w:lineRule="auto"/>
        <w:divId w:val="406926292"/>
        <w:rPr>
          <w:rFonts w:ascii="Arial" w:hAnsi="Arial" w:cs="Arial"/>
          <w:sz w:val="24"/>
          <w:szCs w:val="24"/>
        </w:rPr>
      </w:pPr>
      <w:r w:rsidRPr="003C7B1D">
        <w:rPr>
          <w:rFonts w:ascii="Arial" w:hAnsi="Arial" w:cs="Arial"/>
          <w:sz w:val="24"/>
          <w:szCs w:val="24"/>
        </w:rPr>
        <w:t>Generating sales performance report of clients interpreting sales data to assist market planning demand forecasting.</w:t>
      </w:r>
    </w:p>
    <w:p w14:paraId="785C9CA8" w14:textId="77777777" w:rsidR="009F3EB6" w:rsidRPr="003C7B1D" w:rsidRDefault="009F3EB6" w:rsidP="002A47C6">
      <w:pPr>
        <w:pStyle w:val="ListParagraph"/>
        <w:numPr>
          <w:ilvl w:val="0"/>
          <w:numId w:val="16"/>
        </w:numPr>
        <w:spacing w:after="200" w:line="276" w:lineRule="auto"/>
        <w:divId w:val="406926292"/>
        <w:rPr>
          <w:rFonts w:ascii="Arial" w:hAnsi="Arial" w:cs="Arial"/>
          <w:sz w:val="24"/>
          <w:szCs w:val="24"/>
        </w:rPr>
      </w:pPr>
      <w:r w:rsidRPr="003C7B1D">
        <w:rPr>
          <w:rFonts w:ascii="Arial" w:hAnsi="Arial" w:cs="Arial"/>
          <w:sz w:val="24"/>
          <w:szCs w:val="24"/>
        </w:rPr>
        <w:t>Handling Distributors and Ge</w:t>
      </w:r>
      <w:r w:rsidR="0031490E" w:rsidRPr="003C7B1D">
        <w:rPr>
          <w:rFonts w:ascii="Arial" w:hAnsi="Arial" w:cs="Arial"/>
          <w:sz w:val="24"/>
          <w:szCs w:val="24"/>
        </w:rPr>
        <w:t>ner</w:t>
      </w:r>
      <w:r w:rsidR="00537D98" w:rsidRPr="003C7B1D">
        <w:rPr>
          <w:rFonts w:ascii="Arial" w:hAnsi="Arial" w:cs="Arial"/>
          <w:sz w:val="24"/>
          <w:szCs w:val="24"/>
        </w:rPr>
        <w:t>ating Sales and Purchase Report.</w:t>
      </w:r>
    </w:p>
    <w:p w14:paraId="13F2D6EA" w14:textId="77777777" w:rsidR="000D4D36" w:rsidRPr="003C7B1D" w:rsidRDefault="000D4D36" w:rsidP="000D4D36">
      <w:pPr>
        <w:pStyle w:val="ListParagraph"/>
        <w:ind w:left="360"/>
        <w:rPr>
          <w:sz w:val="24"/>
          <w:szCs w:val="24"/>
        </w:rPr>
      </w:pPr>
    </w:p>
    <w:p w14:paraId="662B887A" w14:textId="77777777" w:rsidR="000D4D36" w:rsidRPr="000D4D36" w:rsidRDefault="000D4D36" w:rsidP="000D4D36">
      <w:pPr>
        <w:pStyle w:val="ListParagraph"/>
        <w:ind w:left="360"/>
        <w:rPr>
          <w:sz w:val="28"/>
          <w:szCs w:val="28"/>
        </w:rPr>
      </w:pPr>
    </w:p>
    <w:p w14:paraId="3B49E1E7" w14:textId="77777777" w:rsidR="00B46B00" w:rsidRDefault="00B46B00" w:rsidP="00B46B00">
      <w:pPr>
        <w:rPr>
          <w:b/>
          <w:sz w:val="28"/>
          <w:szCs w:val="28"/>
          <w:u w:val="single"/>
        </w:rPr>
      </w:pPr>
    </w:p>
    <w:p w14:paraId="2F1F9660" w14:textId="0E89107A" w:rsidR="000D4D36" w:rsidRPr="00B46B00" w:rsidRDefault="000D4D36" w:rsidP="00B46B00">
      <w:pPr>
        <w:rPr>
          <w:b/>
          <w:sz w:val="28"/>
          <w:szCs w:val="28"/>
          <w:u w:val="single"/>
        </w:rPr>
      </w:pPr>
      <w:r w:rsidRPr="00B46B00">
        <w:rPr>
          <w:b/>
          <w:sz w:val="28"/>
          <w:szCs w:val="28"/>
          <w:u w:val="single"/>
        </w:rPr>
        <w:t>EDUCATIONAL QUALIFICATION: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8"/>
        <w:gridCol w:w="2355"/>
        <w:gridCol w:w="2342"/>
        <w:gridCol w:w="2315"/>
      </w:tblGrid>
      <w:tr w:rsidR="000D4D36" w14:paraId="10FF92B7" w14:textId="77777777" w:rsidTr="007919C7">
        <w:tc>
          <w:tcPr>
            <w:tcW w:w="2394" w:type="dxa"/>
          </w:tcPr>
          <w:p w14:paraId="69D8A37C" w14:textId="77777777" w:rsidR="000D4D36" w:rsidRPr="00B10863" w:rsidRDefault="000D4D36" w:rsidP="007919C7">
            <w:pPr>
              <w:jc w:val="center"/>
              <w:rPr>
                <w:b/>
                <w:sz w:val="28"/>
                <w:szCs w:val="28"/>
              </w:rPr>
            </w:pPr>
            <w:r w:rsidRPr="00B10863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14:paraId="3704B83F" w14:textId="77777777" w:rsidR="000D4D36" w:rsidRPr="00B10863" w:rsidRDefault="000D4D36" w:rsidP="007919C7">
            <w:pPr>
              <w:jc w:val="center"/>
              <w:rPr>
                <w:b/>
                <w:sz w:val="28"/>
                <w:szCs w:val="28"/>
              </w:rPr>
            </w:pPr>
            <w:r w:rsidRPr="00B10863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394" w:type="dxa"/>
          </w:tcPr>
          <w:p w14:paraId="4B1D0774" w14:textId="77777777" w:rsidR="000D4D36" w:rsidRPr="00B10863" w:rsidRDefault="000D4D36" w:rsidP="007919C7">
            <w:pPr>
              <w:jc w:val="center"/>
              <w:rPr>
                <w:b/>
                <w:sz w:val="28"/>
                <w:szCs w:val="28"/>
              </w:rPr>
            </w:pPr>
            <w:r w:rsidRPr="00B10863"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2394" w:type="dxa"/>
          </w:tcPr>
          <w:p w14:paraId="33B3BA51" w14:textId="77777777" w:rsidR="000D4D36" w:rsidRPr="00B10863" w:rsidRDefault="000D4D36" w:rsidP="007919C7">
            <w:pPr>
              <w:jc w:val="center"/>
              <w:rPr>
                <w:b/>
                <w:sz w:val="28"/>
                <w:szCs w:val="28"/>
              </w:rPr>
            </w:pPr>
            <w:r w:rsidRPr="00B10863">
              <w:rPr>
                <w:b/>
                <w:sz w:val="28"/>
                <w:szCs w:val="28"/>
              </w:rPr>
              <w:t>Year of Passing</w:t>
            </w:r>
          </w:p>
        </w:tc>
      </w:tr>
      <w:tr w:rsidR="000D4D36" w14:paraId="6DC18CA7" w14:textId="77777777" w:rsidTr="007919C7">
        <w:tc>
          <w:tcPr>
            <w:tcW w:w="2394" w:type="dxa"/>
          </w:tcPr>
          <w:p w14:paraId="37AC2F6D" w14:textId="7F84D78C" w:rsidR="000D4D36" w:rsidRDefault="00B46B00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Com (</w:t>
            </w:r>
            <w:r w:rsidR="000D4D36">
              <w:rPr>
                <w:sz w:val="28"/>
                <w:szCs w:val="28"/>
              </w:rPr>
              <w:t>Computers)</w:t>
            </w:r>
          </w:p>
        </w:tc>
        <w:tc>
          <w:tcPr>
            <w:tcW w:w="2394" w:type="dxa"/>
          </w:tcPr>
          <w:p w14:paraId="63A4443C" w14:textId="77777777" w:rsidR="000D4D36" w:rsidRDefault="000D4D36" w:rsidP="007919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Postgraduate college</w:t>
            </w:r>
          </w:p>
        </w:tc>
        <w:tc>
          <w:tcPr>
            <w:tcW w:w="2394" w:type="dxa"/>
          </w:tcPr>
          <w:p w14:paraId="2FDA9142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2394" w:type="dxa"/>
          </w:tcPr>
          <w:p w14:paraId="6F03542F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0D4D36" w14:paraId="2558E837" w14:textId="77777777" w:rsidTr="007919C7">
        <w:tc>
          <w:tcPr>
            <w:tcW w:w="2394" w:type="dxa"/>
          </w:tcPr>
          <w:p w14:paraId="353DCCFE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  <w:tc>
          <w:tcPr>
            <w:tcW w:w="2394" w:type="dxa"/>
          </w:tcPr>
          <w:p w14:paraId="1EEDFC86" w14:textId="77777777" w:rsidR="000D4D36" w:rsidRDefault="000D4D36" w:rsidP="007919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Sadhana Junior college</w:t>
            </w:r>
          </w:p>
        </w:tc>
        <w:tc>
          <w:tcPr>
            <w:tcW w:w="2394" w:type="dxa"/>
          </w:tcPr>
          <w:p w14:paraId="2AFD68C3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  <w:tc>
          <w:tcPr>
            <w:tcW w:w="2394" w:type="dxa"/>
          </w:tcPr>
          <w:p w14:paraId="56A8D0A3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0D4D36" w14:paraId="2B872E8B" w14:textId="77777777" w:rsidTr="007919C7">
        <w:tc>
          <w:tcPr>
            <w:tcW w:w="2394" w:type="dxa"/>
          </w:tcPr>
          <w:p w14:paraId="5ED14824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394" w:type="dxa"/>
          </w:tcPr>
          <w:p w14:paraId="1DC975D5" w14:textId="22A06AFD" w:rsidR="000D4D36" w:rsidRDefault="001134B9" w:rsidP="007919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Amaravati</w:t>
            </w:r>
            <w:r w:rsidR="000D4D36">
              <w:rPr>
                <w:sz w:val="28"/>
                <w:szCs w:val="28"/>
              </w:rPr>
              <w:t xml:space="preserve"> Grammar High School</w:t>
            </w:r>
          </w:p>
        </w:tc>
        <w:tc>
          <w:tcPr>
            <w:tcW w:w="2394" w:type="dxa"/>
          </w:tcPr>
          <w:p w14:paraId="54BA1D4E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79%</w:t>
            </w:r>
          </w:p>
        </w:tc>
        <w:tc>
          <w:tcPr>
            <w:tcW w:w="2394" w:type="dxa"/>
          </w:tcPr>
          <w:p w14:paraId="03032AA2" w14:textId="77777777" w:rsidR="000D4D36" w:rsidRDefault="000D4D36" w:rsidP="007919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</w:tbl>
    <w:p w14:paraId="7C114BFC" w14:textId="77777777" w:rsidR="003227A3" w:rsidRPr="00B76771" w:rsidRDefault="00F552BE" w:rsidP="0011093B">
      <w:pPr>
        <w:pStyle w:val="Heading1"/>
        <w:jc w:val="center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Strengths &amp;</w:t>
      </w:r>
      <w:r w:rsidR="00D008E2" w:rsidRPr="00B76771">
        <w:rPr>
          <w:rFonts w:ascii="Arial" w:hAnsi="Arial" w:cs="Arial"/>
          <w:sz w:val="23"/>
          <w:szCs w:val="23"/>
        </w:rPr>
        <w:t xml:space="preserve"> skilLs</w:t>
      </w:r>
    </w:p>
    <w:p w14:paraId="3E9CE9F3" w14:textId="77777777" w:rsidR="0073530B" w:rsidRPr="00B76771" w:rsidRDefault="0073530B" w:rsidP="0087637D">
      <w:pPr>
        <w:pStyle w:val="ListParagraph"/>
        <w:numPr>
          <w:ilvl w:val="0"/>
          <w:numId w:val="15"/>
        </w:numPr>
        <w:spacing w:before="100" w:beforeAutospacing="1" w:after="75" w:line="345" w:lineRule="atLeast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>Accurate, superior written/oral communication and documentation skills.</w:t>
      </w:r>
    </w:p>
    <w:p w14:paraId="24C7DC3B" w14:textId="77777777" w:rsidR="003D488D" w:rsidRPr="00B76771" w:rsidRDefault="0073530B" w:rsidP="0087637D">
      <w:pPr>
        <w:pStyle w:val="ListParagraph"/>
        <w:numPr>
          <w:ilvl w:val="0"/>
          <w:numId w:val="15"/>
        </w:numPr>
        <w:spacing w:before="100" w:beforeAutospacing="1" w:after="75" w:line="345" w:lineRule="atLeast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>Good knowledge of occupational hazards.</w:t>
      </w:r>
    </w:p>
    <w:p w14:paraId="22588BD1" w14:textId="77777777" w:rsidR="00E007B5" w:rsidRPr="00B76771" w:rsidRDefault="00E007B5" w:rsidP="0087637D">
      <w:pPr>
        <w:pStyle w:val="ListParagraph"/>
        <w:numPr>
          <w:ilvl w:val="0"/>
          <w:numId w:val="15"/>
        </w:numPr>
        <w:spacing w:before="100" w:beforeAutospacing="1" w:after="75" w:line="345" w:lineRule="atLeast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>Problem solving</w:t>
      </w:r>
      <w:r w:rsidR="006C2CE2" w:rsidRPr="00B76771">
        <w:rPr>
          <w:rFonts w:ascii="Arial" w:eastAsia="Times New Roman" w:hAnsi="Arial" w:cs="Arial"/>
          <w:sz w:val="23"/>
          <w:szCs w:val="23"/>
        </w:rPr>
        <w:t>.</w:t>
      </w:r>
    </w:p>
    <w:p w14:paraId="39F8963C" w14:textId="77777777" w:rsidR="00AA0EF6" w:rsidRPr="00B76771" w:rsidRDefault="006C2CE2" w:rsidP="0087637D">
      <w:pPr>
        <w:pStyle w:val="ListParagraph"/>
        <w:numPr>
          <w:ilvl w:val="0"/>
          <w:numId w:val="15"/>
        </w:numPr>
        <w:spacing w:before="100" w:beforeAutospacing="1" w:after="75" w:line="345" w:lineRule="atLeast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>Adaptability</w:t>
      </w:r>
      <w:r w:rsidR="00AA0EF6" w:rsidRPr="00B76771">
        <w:rPr>
          <w:rFonts w:ascii="Arial" w:eastAsia="Times New Roman" w:hAnsi="Arial" w:cs="Arial"/>
          <w:sz w:val="23"/>
          <w:szCs w:val="23"/>
        </w:rPr>
        <w:t>.</w:t>
      </w:r>
    </w:p>
    <w:p w14:paraId="10A85650" w14:textId="77777777" w:rsidR="00422225" w:rsidRPr="00B76771" w:rsidRDefault="00387AE4" w:rsidP="0087637D">
      <w:pPr>
        <w:pStyle w:val="ListParagraph"/>
        <w:numPr>
          <w:ilvl w:val="0"/>
          <w:numId w:val="15"/>
        </w:numPr>
        <w:spacing w:before="100" w:beforeAutospacing="1" w:after="75" w:line="345" w:lineRule="atLeast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 xml:space="preserve">Strong work </w:t>
      </w:r>
      <w:r w:rsidR="00422225" w:rsidRPr="00B76771">
        <w:rPr>
          <w:rFonts w:ascii="Arial" w:eastAsia="Times New Roman" w:hAnsi="Arial" w:cs="Arial"/>
          <w:sz w:val="23"/>
          <w:szCs w:val="23"/>
        </w:rPr>
        <w:t>ethic.</w:t>
      </w:r>
    </w:p>
    <w:p w14:paraId="2503FEBA" w14:textId="77777777" w:rsidR="003227A3" w:rsidRPr="00B76771" w:rsidRDefault="00177061" w:rsidP="0087637D">
      <w:pPr>
        <w:pStyle w:val="ListParagraph"/>
        <w:numPr>
          <w:ilvl w:val="0"/>
          <w:numId w:val="15"/>
        </w:numPr>
        <w:spacing w:before="100" w:beforeAutospacing="1" w:after="75" w:line="345" w:lineRule="atLeast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>Self-confidence.</w:t>
      </w:r>
    </w:p>
    <w:p w14:paraId="254FD9DF" w14:textId="77777777" w:rsidR="00537D98" w:rsidRPr="00537D98" w:rsidRDefault="00537D98" w:rsidP="00537D98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Time management.</w:t>
      </w:r>
    </w:p>
    <w:p w14:paraId="0366119D" w14:textId="77777777" w:rsidR="00B76771" w:rsidRPr="00B76771" w:rsidRDefault="00E9431D" w:rsidP="00B76771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MS</w:t>
      </w:r>
      <w:r w:rsidR="00B76771" w:rsidRPr="00B76771">
        <w:rPr>
          <w:rFonts w:ascii="Arial" w:hAnsi="Arial" w:cs="Arial"/>
          <w:sz w:val="23"/>
          <w:szCs w:val="23"/>
        </w:rPr>
        <w:t>-Office</w:t>
      </w:r>
      <w:r w:rsidR="00537D98">
        <w:rPr>
          <w:rFonts w:ascii="Arial" w:hAnsi="Arial" w:cs="Arial"/>
          <w:sz w:val="23"/>
          <w:szCs w:val="23"/>
        </w:rPr>
        <w:t>.</w:t>
      </w:r>
    </w:p>
    <w:p w14:paraId="7DBE6017" w14:textId="77777777" w:rsidR="00177061" w:rsidRPr="0031490E" w:rsidRDefault="00B76771" w:rsidP="0031490E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3"/>
          <w:szCs w:val="23"/>
        </w:rPr>
      </w:pPr>
      <w:r w:rsidRPr="00B76771">
        <w:rPr>
          <w:rFonts w:ascii="Arial" w:hAnsi="Arial" w:cs="Arial"/>
          <w:sz w:val="23"/>
          <w:szCs w:val="23"/>
        </w:rPr>
        <w:t>Internet Concept</w:t>
      </w:r>
      <w:r w:rsidR="00537D98">
        <w:rPr>
          <w:rFonts w:ascii="Arial" w:hAnsi="Arial" w:cs="Arial"/>
          <w:sz w:val="23"/>
          <w:szCs w:val="23"/>
        </w:rPr>
        <w:t>.</w:t>
      </w:r>
    </w:p>
    <w:p w14:paraId="0B794B12" w14:textId="77777777" w:rsidR="00A56A07" w:rsidRPr="00B76771" w:rsidRDefault="00DF2C47" w:rsidP="0011093B">
      <w:pPr>
        <w:pStyle w:val="Heading1"/>
        <w:jc w:val="center"/>
        <w:rPr>
          <w:rFonts w:ascii="Arial" w:eastAsia="Times New Roman" w:hAnsi="Arial" w:cs="Arial"/>
          <w:sz w:val="23"/>
          <w:szCs w:val="23"/>
        </w:rPr>
      </w:pPr>
      <w:r w:rsidRPr="00B76771">
        <w:rPr>
          <w:rFonts w:ascii="Arial" w:eastAsia="Times New Roman" w:hAnsi="Arial" w:cs="Arial"/>
          <w:sz w:val="23"/>
          <w:szCs w:val="23"/>
        </w:rPr>
        <w:t>PERSONAL PROFILE</w:t>
      </w:r>
    </w:p>
    <w:p w14:paraId="474196A1" w14:textId="58BAFC19" w:rsidR="00CC398B" w:rsidRPr="000D4D36" w:rsidRDefault="00997F08" w:rsidP="00CC398B">
      <w:pPr>
        <w:pStyle w:val="Footer"/>
        <w:rPr>
          <w:rStyle w:val="apple-converted-space"/>
          <w:rFonts w:ascii="Arial" w:eastAsia="Times New Roman" w:hAnsi="Arial" w:cs="Arial"/>
          <w:color w:val="7F7F7F" w:themeColor="text1" w:themeTint="80"/>
          <w:sz w:val="23"/>
          <w:szCs w:val="23"/>
        </w:rPr>
      </w:pP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Name</w:t>
      </w:r>
      <w:r w:rsidR="00370A3F" w:rsidRPr="00B76771">
        <w:rPr>
          <w:rFonts w:ascii="Arial" w:hAnsi="Arial" w:cs="Arial"/>
          <w:color w:val="7F7F7F" w:themeColor="text1" w:themeTint="80"/>
          <w:sz w:val="23"/>
          <w:szCs w:val="23"/>
        </w:rPr>
        <w:t>: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MOHD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.</w:t>
      </w:r>
      <w:r w:rsidR="007C1300" w:rsidRPr="00B76771">
        <w:rPr>
          <w:rFonts w:ascii="Arial" w:hAnsi="Arial" w:cs="Arial"/>
          <w:color w:val="7F7F7F" w:themeColor="text1" w:themeTint="80"/>
          <w:sz w:val="23"/>
          <w:szCs w:val="23"/>
        </w:rPr>
        <w:t>MAQSOOD</w:t>
      </w:r>
      <w:r w:rsidR="007C1300" w:rsidRPr="00B76771">
        <w:rPr>
          <w:rFonts w:ascii="Arial" w:hAnsi="Arial" w:cs="Arial"/>
          <w:color w:val="7F7F7F" w:themeColor="text1" w:themeTint="80"/>
          <w:sz w:val="23"/>
          <w:szCs w:val="23"/>
        </w:rPr>
        <w:br/>
      </w:r>
      <w:r w:rsidR="00EB542E" w:rsidRPr="00B76771">
        <w:rPr>
          <w:rFonts w:ascii="Arial" w:hAnsi="Arial" w:cs="Arial"/>
          <w:color w:val="7F7F7F" w:themeColor="text1" w:themeTint="80"/>
          <w:sz w:val="23"/>
          <w:szCs w:val="23"/>
        </w:rPr>
        <w:t>Father’s N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ame</w:t>
      </w:r>
      <w:r w:rsidR="00AA090F" w:rsidRPr="00B76771">
        <w:rPr>
          <w:rFonts w:ascii="Arial" w:hAnsi="Arial" w:cs="Arial"/>
          <w:color w:val="7F7F7F" w:themeColor="text1" w:themeTint="80"/>
          <w:sz w:val="23"/>
          <w:szCs w:val="23"/>
        </w:rPr>
        <w:t>: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MOHD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.MASOOD ALI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br/>
      </w:r>
      <w:r w:rsidR="00EB542E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Date </w:t>
      </w:r>
      <w:r w:rsidR="00B46B00" w:rsidRPr="00B76771">
        <w:rPr>
          <w:rFonts w:ascii="Arial" w:hAnsi="Arial" w:cs="Arial"/>
          <w:color w:val="7F7F7F" w:themeColor="text1" w:themeTint="80"/>
          <w:sz w:val="23"/>
          <w:szCs w:val="23"/>
        </w:rPr>
        <w:t>of</w:t>
      </w:r>
      <w:r w:rsidR="00BA5877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B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irth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: </w:t>
      </w:r>
      <w:r w:rsidR="007C1300" w:rsidRPr="00B76771">
        <w:rPr>
          <w:rFonts w:ascii="Arial" w:hAnsi="Arial" w:cs="Arial"/>
          <w:color w:val="7F7F7F" w:themeColor="text1" w:themeTint="80"/>
          <w:sz w:val="23"/>
          <w:szCs w:val="23"/>
        </w:rPr>
        <w:t>28-12-1992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br/>
        <w:t>Marital</w:t>
      </w:r>
      <w:r w:rsidR="00BA5877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S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tatus</w:t>
      </w:r>
      <w:r w:rsidR="00B1744B" w:rsidRPr="00B76771">
        <w:rPr>
          <w:rFonts w:ascii="Arial" w:hAnsi="Arial" w:cs="Arial"/>
          <w:color w:val="7F7F7F" w:themeColor="text1" w:themeTint="80"/>
          <w:sz w:val="23"/>
          <w:szCs w:val="23"/>
        </w:rPr>
        <w:t>: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</w:t>
      </w:r>
      <w:r w:rsidR="00B46B00">
        <w:rPr>
          <w:rFonts w:ascii="Arial" w:hAnsi="Arial" w:cs="Arial"/>
          <w:color w:val="7F7F7F" w:themeColor="text1" w:themeTint="80"/>
          <w:sz w:val="23"/>
          <w:szCs w:val="23"/>
        </w:rPr>
        <w:t>MARRIED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br/>
      </w:r>
      <w:r w:rsidR="001564F9" w:rsidRPr="00B76771">
        <w:rPr>
          <w:rFonts w:ascii="Arial" w:hAnsi="Arial" w:cs="Arial"/>
          <w:color w:val="7F7F7F" w:themeColor="text1" w:themeTint="80"/>
          <w:sz w:val="23"/>
          <w:szCs w:val="23"/>
        </w:rPr>
        <w:t>Languages: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English</w:t>
      </w:r>
      <w:r w:rsidR="00155660" w:rsidRPr="00B76771">
        <w:rPr>
          <w:rFonts w:ascii="Arial" w:hAnsi="Arial" w:cs="Arial"/>
          <w:color w:val="7F7F7F" w:themeColor="text1" w:themeTint="80"/>
          <w:sz w:val="23"/>
          <w:szCs w:val="23"/>
        </w:rPr>
        <w:t>,</w:t>
      </w:r>
      <w:r w:rsidR="00AC61F7"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Hindi, Telugu</w:t>
      </w:r>
      <w:r w:rsidR="00387AE4" w:rsidRPr="00B76771">
        <w:rPr>
          <w:rFonts w:ascii="Arial" w:hAnsi="Arial" w:cs="Arial"/>
          <w:color w:val="7F7F7F" w:themeColor="text1" w:themeTint="80"/>
          <w:sz w:val="23"/>
          <w:szCs w:val="23"/>
        </w:rPr>
        <w:br/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>Nationality</w:t>
      </w:r>
      <w:r w:rsidR="00B1744B" w:rsidRPr="00B76771">
        <w:rPr>
          <w:rFonts w:ascii="Arial" w:hAnsi="Arial" w:cs="Arial"/>
          <w:color w:val="7F7F7F" w:themeColor="text1" w:themeTint="80"/>
          <w:sz w:val="23"/>
          <w:szCs w:val="23"/>
        </w:rPr>
        <w:t>:</w:t>
      </w:r>
      <w:r w:rsidRPr="00B76771">
        <w:rPr>
          <w:rFonts w:ascii="Arial" w:hAnsi="Arial" w:cs="Arial"/>
          <w:color w:val="7F7F7F" w:themeColor="text1" w:themeTint="80"/>
          <w:sz w:val="23"/>
          <w:szCs w:val="23"/>
        </w:rPr>
        <w:t xml:space="preserve"> INDIAN</w:t>
      </w:r>
      <w:r w:rsidR="009E00B8">
        <w:rPr>
          <w:rFonts w:ascii="Arial" w:eastAsia="Times New Roman" w:hAnsi="Arial" w:cs="Arial"/>
          <w:b/>
          <w:color w:val="7F7F7F" w:themeColor="text1" w:themeTint="80"/>
          <w:sz w:val="23"/>
          <w:szCs w:val="23"/>
          <w:shd w:val="clear" w:color="auto" w:fill="FFFFFF"/>
        </w:rPr>
        <w:br/>
      </w:r>
      <w:r w:rsidR="009E00B8">
        <w:rPr>
          <w:rFonts w:ascii="Arial" w:eastAsia="Times New Roman" w:hAnsi="Arial" w:cs="Arial"/>
          <w:b/>
          <w:color w:val="7F7F7F" w:themeColor="text1" w:themeTint="80"/>
          <w:sz w:val="23"/>
          <w:szCs w:val="23"/>
          <w:shd w:val="clear" w:color="auto" w:fill="FFFFFF"/>
        </w:rPr>
        <w:br/>
      </w:r>
      <w:r w:rsidR="00CC398B" w:rsidRPr="00B76771">
        <w:rPr>
          <w:rFonts w:ascii="Arial" w:eastAsia="Times New Roman" w:hAnsi="Arial" w:cs="Arial"/>
          <w:b/>
          <w:color w:val="7F7F7F" w:themeColor="text1" w:themeTint="80"/>
          <w:sz w:val="23"/>
          <w:szCs w:val="23"/>
          <w:shd w:val="clear" w:color="auto" w:fill="FFFFFF"/>
        </w:rPr>
        <w:t>Declaration</w:t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  <w:t>I hereby declare that the information I have given is true and correct to the best of my knowledge and belief. Hope you will consider my C.V. favorably and give me positive response.</w:t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  <w:t xml:space="preserve">Thanking you, </w:t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  <w:lastRenderedPageBreak/>
        <w:t>yours faithfully</w:t>
      </w:r>
      <w:r w:rsidR="000D4D36">
        <w:rPr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                                                         </w:t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0D4D36">
        <w:rPr>
          <w:rFonts w:ascii="Arial" w:eastAsia="Times New Roman" w:hAnsi="Arial" w:cs="Arial"/>
          <w:color w:val="7F7F7F" w:themeColor="text1" w:themeTint="80"/>
          <w:sz w:val="23"/>
          <w:szCs w:val="23"/>
        </w:rPr>
        <w:t xml:space="preserve">                                                                                   </w:t>
      </w:r>
      <w:r w:rsidR="00E02A1E">
        <w:rPr>
          <w:rFonts w:ascii="Arial" w:eastAsia="Times New Roman" w:hAnsi="Arial" w:cs="Arial"/>
          <w:color w:val="7F7F7F" w:themeColor="text1" w:themeTint="80"/>
          <w:sz w:val="23"/>
          <w:szCs w:val="23"/>
        </w:rPr>
        <w:t xml:space="preserve">                               </w:t>
      </w:r>
      <w:r w:rsidR="000D4D36" w:rsidRPr="000D4D36">
        <w:rPr>
          <w:rFonts w:ascii="Arial" w:eastAsia="Times New Roman" w:hAnsi="Arial" w:cs="Arial"/>
          <w:color w:val="7F7F7F" w:themeColor="text1" w:themeTint="80"/>
          <w:sz w:val="23"/>
          <w:szCs w:val="23"/>
        </w:rPr>
        <w:t xml:space="preserve"> (MOHD MAQSOOD)</w:t>
      </w:r>
      <w:r w:rsidR="000D4D36">
        <w:rPr>
          <w:rFonts w:ascii="Arial" w:eastAsia="Times New Roman" w:hAnsi="Arial" w:cs="Arial"/>
          <w:color w:val="7F7F7F" w:themeColor="text1" w:themeTint="80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C398B" w:rsidRPr="00B76771">
        <w:rPr>
          <w:rFonts w:ascii="Arial" w:eastAsia="Times New Roman" w:hAnsi="Arial" w:cs="Arial"/>
          <w:color w:val="7F7F7F" w:themeColor="text1" w:themeTint="80"/>
          <w:sz w:val="23"/>
          <w:szCs w:val="23"/>
        </w:rPr>
        <w:br/>
      </w:r>
      <w:r w:rsidR="002A47C6">
        <w:rPr>
          <w:rStyle w:val="apple-converted-space"/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  <w:br/>
      </w:r>
    </w:p>
    <w:p w14:paraId="3A3C74F5" w14:textId="77777777" w:rsidR="00096298" w:rsidRPr="00B76771" w:rsidRDefault="00CC398B" w:rsidP="00CC398B">
      <w:pPr>
        <w:pStyle w:val="Footer"/>
        <w:jc w:val="right"/>
        <w:rPr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</w:pPr>
      <w:r w:rsidRPr="00B76771">
        <w:rPr>
          <w:rStyle w:val="apple-converted-space"/>
          <w:rFonts w:ascii="Arial" w:eastAsia="Times New Roman" w:hAnsi="Arial" w:cs="Arial"/>
          <w:color w:val="7F7F7F" w:themeColor="text1" w:themeTint="80"/>
          <w:sz w:val="23"/>
          <w:szCs w:val="23"/>
          <w:shd w:val="clear" w:color="auto" w:fill="FFFFFF"/>
        </w:rPr>
        <w:br/>
      </w:r>
    </w:p>
    <w:sectPr w:rsidR="00096298" w:rsidRPr="00B76771" w:rsidSect="003F541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25A1" w14:textId="77777777" w:rsidR="00CF454D" w:rsidRDefault="00CF454D">
      <w:r>
        <w:separator/>
      </w:r>
    </w:p>
  </w:endnote>
  <w:endnote w:type="continuationSeparator" w:id="0">
    <w:p w14:paraId="180EC8CC" w14:textId="77777777" w:rsidR="00CF454D" w:rsidRDefault="00CF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A836" w14:textId="77777777" w:rsidR="003227A3" w:rsidRDefault="0077614B">
    <w:pPr>
      <w:pStyle w:val="Footer"/>
    </w:pPr>
    <w:r>
      <w:fldChar w:fldCharType="begin"/>
    </w:r>
    <w:r w:rsidR="005530D7">
      <w:instrText xml:space="preserve"> PAGE   \* MERGEFORMAT </w:instrText>
    </w:r>
    <w:r>
      <w:fldChar w:fldCharType="separate"/>
    </w:r>
    <w:r w:rsidR="007F740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52A28" w14:textId="77777777" w:rsidR="00CF454D" w:rsidRDefault="00CF454D">
      <w:r>
        <w:separator/>
      </w:r>
    </w:p>
  </w:footnote>
  <w:footnote w:type="continuationSeparator" w:id="0">
    <w:p w14:paraId="55B9A159" w14:textId="77777777" w:rsidR="00CF454D" w:rsidRDefault="00CF4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044C" w14:textId="77777777" w:rsidR="003227A3" w:rsidRDefault="00CC398B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57042BC" wp14:editId="1EBD05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930" cy="9591040"/>
              <wp:effectExtent l="0" t="0" r="0" b="4445"/>
              <wp:wrapNone/>
              <wp:docPr id="4" name="Fram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313930" cy="9591040"/>
                      </a:xfrm>
                      <a:custGeom>
                        <a:avLst/>
                        <a:gdLst>
                          <a:gd name="T0" fmla="*/ 0 w 5013960"/>
                          <a:gd name="T1" fmla="*/ 0 h 7205980"/>
                          <a:gd name="T2" fmla="*/ 5013960 w 5013960"/>
                          <a:gd name="T3" fmla="*/ 0 h 7205980"/>
                          <a:gd name="T4" fmla="*/ 5013960 w 5013960"/>
                          <a:gd name="T5" fmla="*/ 7205980 h 7205980"/>
                          <a:gd name="T6" fmla="*/ 0 w 5013960"/>
                          <a:gd name="T7" fmla="*/ 7205980 h 7205980"/>
                          <a:gd name="T8" fmla="*/ 0 w 5013960"/>
                          <a:gd name="T9" fmla="*/ 0 h 7205980"/>
                          <a:gd name="T10" fmla="*/ 130564 w 5013960"/>
                          <a:gd name="T11" fmla="*/ 130564 h 7205980"/>
                          <a:gd name="T12" fmla="*/ 130564 w 5013960"/>
                          <a:gd name="T13" fmla="*/ 7075416 h 7205980"/>
                          <a:gd name="T14" fmla="*/ 4883396 w 5013960"/>
                          <a:gd name="T15" fmla="*/ 7075416 h 7205980"/>
                          <a:gd name="T16" fmla="*/ 4883396 w 5013960"/>
                          <a:gd name="T17" fmla="*/ 130564 h 7205980"/>
                          <a:gd name="T18" fmla="*/ 130564 w 5013960"/>
                          <a:gd name="T19" fmla="*/ 130564 h 720598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5013960" h="7205980">
                            <a:moveTo>
                              <a:pt x="0" y="0"/>
                            </a:moveTo>
                            <a:lnTo>
                              <a:pt x="5013960" y="0"/>
                            </a:lnTo>
                            <a:lnTo>
                              <a:pt x="5013960" y="7205980"/>
                            </a:lnTo>
                            <a:lnTo>
                              <a:pt x="0" y="720598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30564" y="130564"/>
                            </a:moveTo>
                            <a:lnTo>
                              <a:pt x="130564" y="7075416"/>
                            </a:lnTo>
                            <a:lnTo>
                              <a:pt x="4883396" y="7075416"/>
                            </a:lnTo>
                            <a:lnTo>
                              <a:pt x="4883396" y="130564"/>
                            </a:lnTo>
                            <a:lnTo>
                              <a:pt x="130564" y="130564"/>
                            </a:lnTo>
                            <a:close/>
                          </a:path>
                        </a:pathLst>
                      </a:custGeom>
                      <a:solidFill>
                        <a:srgbClr val="E3AB4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286FB64" id="Frame 1" o:spid="_x0000_s1026" style="position:absolute;margin-left:0;margin-top:0;width:575.9pt;height:755.2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7313930,0;7313930,9591040;0,9591040;0,0;190455,173779;190455,9417261;7123475,9417261;7123475,173779;190455,173779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8B796" w14:textId="77777777" w:rsidR="003227A3" w:rsidRDefault="00CC398B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8FC6D1" wp14:editId="2ACB1B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930" cy="9592310"/>
              <wp:effectExtent l="0" t="0" r="0" b="3175"/>
              <wp:wrapNone/>
              <wp:docPr id="1" name="Group 4" descr="Title: Page frame with tab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930" cy="9592310"/>
                        <a:chOff x="1333" y="0"/>
                        <a:chExt cx="73152" cy="96012"/>
                      </a:xfrm>
                    </wpg:grpSpPr>
                    <wps:wsp>
                      <wps:cNvPr id="3" name="Frame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2285" y="4286"/>
                          <a:ext cx="3582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1C34A" w14:textId="77777777" w:rsidR="003227A3" w:rsidRDefault="00322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8FC6D1" id="Group 4" o:spid="_x0000_s1026" alt="Title: Page frame with tab" style="position:absolute;margin-left:0;margin-top:0;width:575.9pt;height:755.3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" path="m,l7315200,r,9601200l,9601200,,xm190488,190488r,9220224l7124712,9410712r,-9220224l190488,190488xe" fillcolor="#5b9bd5 [3204]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44551,0;3763936,0;5345240,5675684;3763936,11074511;1314042,11074511;1314042,12181970;0,11074511;44551,11074511;44551,0" o:connectangles="0,0,0,0,0,0,0,0,0" textboxrect="0,0,240,528"/>
                <v:textbox>
                  <w:txbxContent>
                    <w:p w14:paraId="4CE1C34A" w14:textId="77777777" w:rsidR="003227A3" w:rsidRDefault="003227A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407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B40C29"/>
    <w:multiLevelType w:val="hybridMultilevel"/>
    <w:tmpl w:val="42AA0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A54BC"/>
    <w:multiLevelType w:val="hybridMultilevel"/>
    <w:tmpl w:val="E5E05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22C87"/>
    <w:multiLevelType w:val="hybridMultilevel"/>
    <w:tmpl w:val="CFC41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75D4A"/>
    <w:multiLevelType w:val="hybridMultilevel"/>
    <w:tmpl w:val="3FFE7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E1B69"/>
    <w:multiLevelType w:val="hybridMultilevel"/>
    <w:tmpl w:val="59AA5184"/>
    <w:lvl w:ilvl="0" w:tplc="8FF891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50245"/>
    <w:multiLevelType w:val="hybridMultilevel"/>
    <w:tmpl w:val="D02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618020">
    <w:abstractNumId w:val="9"/>
  </w:num>
  <w:num w:numId="2" w16cid:durableId="739521237">
    <w:abstractNumId w:val="15"/>
  </w:num>
  <w:num w:numId="3" w16cid:durableId="2017461662">
    <w:abstractNumId w:val="11"/>
  </w:num>
  <w:num w:numId="4" w16cid:durableId="1528828594">
    <w:abstractNumId w:val="7"/>
  </w:num>
  <w:num w:numId="5" w16cid:durableId="1389259683">
    <w:abstractNumId w:val="6"/>
  </w:num>
  <w:num w:numId="6" w16cid:durableId="994263417">
    <w:abstractNumId w:val="5"/>
  </w:num>
  <w:num w:numId="7" w16cid:durableId="1832405669">
    <w:abstractNumId w:val="4"/>
  </w:num>
  <w:num w:numId="8" w16cid:durableId="1572696737">
    <w:abstractNumId w:val="8"/>
  </w:num>
  <w:num w:numId="9" w16cid:durableId="400560261">
    <w:abstractNumId w:val="3"/>
  </w:num>
  <w:num w:numId="10" w16cid:durableId="1125274728">
    <w:abstractNumId w:val="2"/>
  </w:num>
  <w:num w:numId="11" w16cid:durableId="2039430635">
    <w:abstractNumId w:val="1"/>
  </w:num>
  <w:num w:numId="12" w16cid:durableId="667102991">
    <w:abstractNumId w:val="0"/>
  </w:num>
  <w:num w:numId="13" w16cid:durableId="1842307476">
    <w:abstractNumId w:val="16"/>
  </w:num>
  <w:num w:numId="14" w16cid:durableId="217521109">
    <w:abstractNumId w:val="10"/>
  </w:num>
  <w:num w:numId="15" w16cid:durableId="399641193">
    <w:abstractNumId w:val="19"/>
  </w:num>
  <w:num w:numId="16" w16cid:durableId="644506595">
    <w:abstractNumId w:val="13"/>
  </w:num>
  <w:num w:numId="17" w16cid:durableId="1025598049">
    <w:abstractNumId w:val="18"/>
  </w:num>
  <w:num w:numId="18" w16cid:durableId="1696544250">
    <w:abstractNumId w:val="17"/>
  </w:num>
  <w:num w:numId="19" w16cid:durableId="1504934214">
    <w:abstractNumId w:val="12"/>
  </w:num>
  <w:num w:numId="20" w16cid:durableId="2011525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941"/>
    <w:rsid w:val="00021245"/>
    <w:rsid w:val="00023A52"/>
    <w:rsid w:val="00024878"/>
    <w:rsid w:val="000374E3"/>
    <w:rsid w:val="000457E5"/>
    <w:rsid w:val="00057858"/>
    <w:rsid w:val="00072A00"/>
    <w:rsid w:val="00077563"/>
    <w:rsid w:val="00094B3A"/>
    <w:rsid w:val="00096298"/>
    <w:rsid w:val="000963C0"/>
    <w:rsid w:val="000A7FA3"/>
    <w:rsid w:val="000C29B4"/>
    <w:rsid w:val="000D0CDA"/>
    <w:rsid w:val="000D4D36"/>
    <w:rsid w:val="000D63C1"/>
    <w:rsid w:val="000F4DF3"/>
    <w:rsid w:val="00102476"/>
    <w:rsid w:val="0011093B"/>
    <w:rsid w:val="001134B9"/>
    <w:rsid w:val="00121FEF"/>
    <w:rsid w:val="0012509D"/>
    <w:rsid w:val="00127630"/>
    <w:rsid w:val="00131824"/>
    <w:rsid w:val="00135AFF"/>
    <w:rsid w:val="00155660"/>
    <w:rsid w:val="001564F9"/>
    <w:rsid w:val="00162C0C"/>
    <w:rsid w:val="00177061"/>
    <w:rsid w:val="001B3BF6"/>
    <w:rsid w:val="0025024B"/>
    <w:rsid w:val="002530B9"/>
    <w:rsid w:val="0026484E"/>
    <w:rsid w:val="00266733"/>
    <w:rsid w:val="00283E61"/>
    <w:rsid w:val="002A47C6"/>
    <w:rsid w:val="002E02EC"/>
    <w:rsid w:val="002E21AD"/>
    <w:rsid w:val="002E4AFE"/>
    <w:rsid w:val="002F0909"/>
    <w:rsid w:val="00305271"/>
    <w:rsid w:val="0031490E"/>
    <w:rsid w:val="00320DA1"/>
    <w:rsid w:val="003227A3"/>
    <w:rsid w:val="00367D53"/>
    <w:rsid w:val="00370A3F"/>
    <w:rsid w:val="00385F8C"/>
    <w:rsid w:val="00387AE4"/>
    <w:rsid w:val="00394D5C"/>
    <w:rsid w:val="003B3C95"/>
    <w:rsid w:val="003B6E99"/>
    <w:rsid w:val="003C1E95"/>
    <w:rsid w:val="003C49D9"/>
    <w:rsid w:val="003C7B1D"/>
    <w:rsid w:val="003D488D"/>
    <w:rsid w:val="003F30A7"/>
    <w:rsid w:val="003F5418"/>
    <w:rsid w:val="00404006"/>
    <w:rsid w:val="00422225"/>
    <w:rsid w:val="00426961"/>
    <w:rsid w:val="00443308"/>
    <w:rsid w:val="00465946"/>
    <w:rsid w:val="004822C9"/>
    <w:rsid w:val="004C709C"/>
    <w:rsid w:val="004E3D94"/>
    <w:rsid w:val="004E76F4"/>
    <w:rsid w:val="00515A3F"/>
    <w:rsid w:val="00522199"/>
    <w:rsid w:val="00537D98"/>
    <w:rsid w:val="005530D7"/>
    <w:rsid w:val="005F18D0"/>
    <w:rsid w:val="00615D77"/>
    <w:rsid w:val="00621978"/>
    <w:rsid w:val="00621E9D"/>
    <w:rsid w:val="00622DC4"/>
    <w:rsid w:val="00622FD9"/>
    <w:rsid w:val="00634344"/>
    <w:rsid w:val="00641DBE"/>
    <w:rsid w:val="00642C1E"/>
    <w:rsid w:val="00650BC3"/>
    <w:rsid w:val="006670C6"/>
    <w:rsid w:val="00674E74"/>
    <w:rsid w:val="006C2CE2"/>
    <w:rsid w:val="006C7B16"/>
    <w:rsid w:val="006D0BC2"/>
    <w:rsid w:val="006D12C4"/>
    <w:rsid w:val="006E4F2B"/>
    <w:rsid w:val="006F58FF"/>
    <w:rsid w:val="00704994"/>
    <w:rsid w:val="0073530B"/>
    <w:rsid w:val="0074754B"/>
    <w:rsid w:val="00770E0C"/>
    <w:rsid w:val="00774A85"/>
    <w:rsid w:val="0077614B"/>
    <w:rsid w:val="007934B6"/>
    <w:rsid w:val="007B7542"/>
    <w:rsid w:val="007C1300"/>
    <w:rsid w:val="007C6454"/>
    <w:rsid w:val="007F740E"/>
    <w:rsid w:val="0084176A"/>
    <w:rsid w:val="008457A7"/>
    <w:rsid w:val="0087637D"/>
    <w:rsid w:val="00891A1A"/>
    <w:rsid w:val="00894C30"/>
    <w:rsid w:val="008B1F7B"/>
    <w:rsid w:val="008E2109"/>
    <w:rsid w:val="00900690"/>
    <w:rsid w:val="00906C8B"/>
    <w:rsid w:val="009221A3"/>
    <w:rsid w:val="009422CC"/>
    <w:rsid w:val="00943EB4"/>
    <w:rsid w:val="00967C07"/>
    <w:rsid w:val="009706B4"/>
    <w:rsid w:val="00980719"/>
    <w:rsid w:val="00997F08"/>
    <w:rsid w:val="009C4A05"/>
    <w:rsid w:val="009D34EC"/>
    <w:rsid w:val="009E00B8"/>
    <w:rsid w:val="009E32B8"/>
    <w:rsid w:val="009E3D1B"/>
    <w:rsid w:val="009F2C2D"/>
    <w:rsid w:val="009F3EB6"/>
    <w:rsid w:val="00A16EFD"/>
    <w:rsid w:val="00A41CFD"/>
    <w:rsid w:val="00A56A07"/>
    <w:rsid w:val="00A96941"/>
    <w:rsid w:val="00AA090F"/>
    <w:rsid w:val="00AA0EF6"/>
    <w:rsid w:val="00AC0087"/>
    <w:rsid w:val="00AC61F7"/>
    <w:rsid w:val="00AD427D"/>
    <w:rsid w:val="00B02D58"/>
    <w:rsid w:val="00B1744B"/>
    <w:rsid w:val="00B2017C"/>
    <w:rsid w:val="00B45266"/>
    <w:rsid w:val="00B46B00"/>
    <w:rsid w:val="00B52C40"/>
    <w:rsid w:val="00B60534"/>
    <w:rsid w:val="00B76771"/>
    <w:rsid w:val="00B7792F"/>
    <w:rsid w:val="00B80CBF"/>
    <w:rsid w:val="00B8401E"/>
    <w:rsid w:val="00BA5877"/>
    <w:rsid w:val="00BB45C5"/>
    <w:rsid w:val="00BC7D13"/>
    <w:rsid w:val="00BD448C"/>
    <w:rsid w:val="00BE65ED"/>
    <w:rsid w:val="00C05AE4"/>
    <w:rsid w:val="00C10DE9"/>
    <w:rsid w:val="00C1231A"/>
    <w:rsid w:val="00C12E94"/>
    <w:rsid w:val="00C15550"/>
    <w:rsid w:val="00C22779"/>
    <w:rsid w:val="00C30865"/>
    <w:rsid w:val="00C30D02"/>
    <w:rsid w:val="00C92792"/>
    <w:rsid w:val="00C94D5C"/>
    <w:rsid w:val="00CA16EA"/>
    <w:rsid w:val="00CB28A9"/>
    <w:rsid w:val="00CC1580"/>
    <w:rsid w:val="00CC398B"/>
    <w:rsid w:val="00CC5EB9"/>
    <w:rsid w:val="00CD1EC0"/>
    <w:rsid w:val="00CD28D9"/>
    <w:rsid w:val="00CE51F4"/>
    <w:rsid w:val="00CF22F9"/>
    <w:rsid w:val="00CF454D"/>
    <w:rsid w:val="00CF4977"/>
    <w:rsid w:val="00CF5EE5"/>
    <w:rsid w:val="00D008E2"/>
    <w:rsid w:val="00D20875"/>
    <w:rsid w:val="00D47FEF"/>
    <w:rsid w:val="00D50C94"/>
    <w:rsid w:val="00D900D9"/>
    <w:rsid w:val="00D9603D"/>
    <w:rsid w:val="00DA49AD"/>
    <w:rsid w:val="00DA5E31"/>
    <w:rsid w:val="00DC45E3"/>
    <w:rsid w:val="00DC7B1F"/>
    <w:rsid w:val="00DD089A"/>
    <w:rsid w:val="00DD276B"/>
    <w:rsid w:val="00DF2C47"/>
    <w:rsid w:val="00E007B5"/>
    <w:rsid w:val="00E02A1E"/>
    <w:rsid w:val="00E06BAF"/>
    <w:rsid w:val="00E07570"/>
    <w:rsid w:val="00E248FE"/>
    <w:rsid w:val="00E737F5"/>
    <w:rsid w:val="00E822A5"/>
    <w:rsid w:val="00E9431D"/>
    <w:rsid w:val="00EB542E"/>
    <w:rsid w:val="00EB6841"/>
    <w:rsid w:val="00EF2568"/>
    <w:rsid w:val="00EF3309"/>
    <w:rsid w:val="00F21913"/>
    <w:rsid w:val="00F26575"/>
    <w:rsid w:val="00F42001"/>
    <w:rsid w:val="00F552BE"/>
    <w:rsid w:val="00F86289"/>
    <w:rsid w:val="00F97862"/>
    <w:rsid w:val="00FA1149"/>
    <w:rsid w:val="00FA404F"/>
    <w:rsid w:val="00FA7B75"/>
    <w:rsid w:val="00FC77F8"/>
    <w:rsid w:val="00FD3AA7"/>
    <w:rsid w:val="00FE7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3F997"/>
  <w15:docId w15:val="{E624171E-D979-3A4E-9A54-D20D4D7F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18"/>
  </w:style>
  <w:style w:type="paragraph" w:styleId="Heading1">
    <w:name w:val="heading 1"/>
    <w:basedOn w:val="Normal"/>
    <w:next w:val="Normal"/>
    <w:link w:val="Heading1Char"/>
    <w:uiPriority w:val="9"/>
    <w:qFormat/>
    <w:rsid w:val="003F5418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418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3F5418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F5418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F5418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3F5418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3F541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418"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418"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418"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418"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418"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18"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F5418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3F5418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3F5418"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F5418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F5418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3F5418"/>
    <w:rPr>
      <w:i w:val="0"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F5418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F5418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F5418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F5418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F5418"/>
    <w:rPr>
      <w:b/>
      <w:i w:val="0"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F5418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3F5418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418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F5418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18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3F5418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F5418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3F5418"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F5418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418"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3F5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18"/>
  </w:style>
  <w:style w:type="paragraph" w:styleId="ListNumber">
    <w:name w:val="List Number"/>
    <w:basedOn w:val="Normal"/>
    <w:uiPriority w:val="10"/>
    <w:qFormat/>
    <w:rsid w:val="003F5418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54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5418"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3F5418"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F5418"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F5418"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F5418"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F5418"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615D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4A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934B6"/>
  </w:style>
  <w:style w:type="paragraph" w:styleId="BalloonText">
    <w:name w:val="Balloon Text"/>
    <w:basedOn w:val="Normal"/>
    <w:link w:val="BalloonTextChar"/>
    <w:uiPriority w:val="99"/>
    <w:semiHidden/>
    <w:unhideWhenUsed/>
    <w:rsid w:val="0038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1300"/>
    <w:pPr>
      <w:spacing w:after="0" w:line="240" w:lineRule="auto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Temp\%7bAA658D98-6C1A-3E47-8C1F-D951A3A6EBF4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37BBF1F307C42BEBEC8DB3535D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2D145-F646-2744-B88C-7A80B8D18B37}"/>
      </w:docPartPr>
      <w:docPartBody>
        <w:p w:rsidR="009D3591" w:rsidRDefault="0083646E">
          <w:pPr>
            <w:pStyle w:val="AEE37BBF1F307C42BEBEC8DB3535D3F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5869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46E"/>
    <w:rsid w:val="00120DA9"/>
    <w:rsid w:val="001812D5"/>
    <w:rsid w:val="0021335C"/>
    <w:rsid w:val="002F2B45"/>
    <w:rsid w:val="003053A2"/>
    <w:rsid w:val="004206B2"/>
    <w:rsid w:val="0062510C"/>
    <w:rsid w:val="00697C25"/>
    <w:rsid w:val="006B1D34"/>
    <w:rsid w:val="006D2C1A"/>
    <w:rsid w:val="0072696C"/>
    <w:rsid w:val="0079756E"/>
    <w:rsid w:val="007D1ACE"/>
    <w:rsid w:val="0083646E"/>
    <w:rsid w:val="00907439"/>
    <w:rsid w:val="009D3591"/>
    <w:rsid w:val="009D51C8"/>
    <w:rsid w:val="00A8490A"/>
    <w:rsid w:val="00AF1934"/>
    <w:rsid w:val="00B34B24"/>
    <w:rsid w:val="00CE22AE"/>
    <w:rsid w:val="00D82E6E"/>
    <w:rsid w:val="00DF5EC8"/>
    <w:rsid w:val="00E020FB"/>
    <w:rsid w:val="00E302BC"/>
    <w:rsid w:val="00E3240E"/>
    <w:rsid w:val="00F003F8"/>
    <w:rsid w:val="00F138D5"/>
    <w:rsid w:val="00F367EF"/>
    <w:rsid w:val="00F4149F"/>
    <w:rsid w:val="00FA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37BBF1F307C42BEBEC8DB3535D3F7">
    <w:name w:val="AEE37BBF1F307C42BEBEC8DB3535D3F7"/>
    <w:rsid w:val="00120DA9"/>
  </w:style>
  <w:style w:type="paragraph" w:styleId="ListBullet">
    <w:name w:val="List Bullet"/>
    <w:basedOn w:val="Normal"/>
    <w:uiPriority w:val="9"/>
    <w:qFormat/>
    <w:rsid w:val="00120DA9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B95F-95AE-4E4D-852E-DB0F7E3B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{AA658D98-6C1A-3E47-8C1F-D951A3A6EBF4}tf50002018</Template>
  <TotalTime>259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MD</dc:creator>
  <cp:lastModifiedBy>Maqsood Mohmmed</cp:lastModifiedBy>
  <cp:revision>14</cp:revision>
  <dcterms:created xsi:type="dcterms:W3CDTF">2020-11-27T05:43:00Z</dcterms:created>
  <dcterms:modified xsi:type="dcterms:W3CDTF">2022-05-18T09:32:00Z</dcterms:modified>
</cp:coreProperties>
</file>