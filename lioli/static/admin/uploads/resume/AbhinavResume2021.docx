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ADE5" w14:textId="5A621A49" w:rsidR="00C067C5" w:rsidRPr="00843164" w:rsidRDefault="00D90224">
      <w:pPr>
        <w:pStyle w:val="Title"/>
      </w:pPr>
      <w:r>
        <w:t>Abhinav Kantroo</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843164" w14:paraId="65F63A88"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614593D8" w14:textId="77777777" w:rsidR="00D90224" w:rsidRDefault="00D90224" w:rsidP="00D90224">
            <w:pPr>
              <w:pStyle w:val="ContactInfo"/>
              <w:spacing w:after="0"/>
              <w:ind w:right="0"/>
            </w:pPr>
            <w:r>
              <w:t>abhinavkantroo@outlook.com|</w:t>
            </w:r>
            <w:r w:rsidRPr="00CB6772">
              <w:t xml:space="preserve"> </w:t>
            </w:r>
            <w:r>
              <w:t xml:space="preserve">+91-90706-33322 </w:t>
            </w:r>
            <w:r w:rsidRPr="00CB6772">
              <w:t>|</w:t>
            </w:r>
            <w:r>
              <w:t xml:space="preserve"> </w:t>
            </w:r>
          </w:p>
          <w:p w14:paraId="52B0DC0A" w14:textId="4545BBA1" w:rsidR="00CB6772" w:rsidRPr="00843164" w:rsidRDefault="00D90224" w:rsidP="00D90224">
            <w:pPr>
              <w:pStyle w:val="ContactInfo"/>
              <w:spacing w:after="0"/>
              <w:ind w:right="0"/>
            </w:pPr>
            <w:r>
              <w:t xml:space="preserve">71, Housing Colony </w:t>
            </w:r>
            <w:proofErr w:type="spellStart"/>
            <w:r>
              <w:t>Janipur</w:t>
            </w:r>
            <w:proofErr w:type="spellEnd"/>
            <w:r>
              <w:t xml:space="preserve"> Laker </w:t>
            </w:r>
            <w:proofErr w:type="spellStart"/>
            <w:r>
              <w:t>Mandi</w:t>
            </w:r>
            <w:proofErr w:type="spellEnd"/>
            <w:r>
              <w:t>, Jammu.</w:t>
            </w:r>
          </w:p>
        </w:tc>
      </w:tr>
    </w:tbl>
    <w:p w14:paraId="32305783" w14:textId="77777777" w:rsidR="00C067C5" w:rsidRPr="00602FFA" w:rsidRDefault="00CB6772" w:rsidP="00602FFA">
      <w:pPr>
        <w:pStyle w:val="Heading1"/>
      </w:pPr>
      <w: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843164" w14:paraId="4778615C"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039A09D8" w14:textId="78829B16" w:rsidR="00260D3F" w:rsidRPr="00843164" w:rsidRDefault="00D90224" w:rsidP="00602FFA">
            <w:r w:rsidRPr="00B45801">
              <w:t>Organized, dedicated and ambitious budding professional with excellent attention to detail, and thirst for learning</w:t>
            </w:r>
            <w:r>
              <w:t xml:space="preserve"> with a strong leadership skill</w:t>
            </w:r>
            <w:r w:rsidRPr="00B45801">
              <w:t xml:space="preserve"> Offering a degree in </w:t>
            </w:r>
            <w:r>
              <w:t>arts</w:t>
            </w:r>
            <w:r w:rsidRPr="00B45801">
              <w:t xml:space="preserve"> and over </w:t>
            </w:r>
            <w:r w:rsidR="00D724B1">
              <w:t>5</w:t>
            </w:r>
            <w:r>
              <w:t xml:space="preserve"> </w:t>
            </w:r>
            <w:r w:rsidRPr="00B45801">
              <w:t xml:space="preserve">years of work experience in </w:t>
            </w:r>
            <w:r>
              <w:t>sales</w:t>
            </w:r>
            <w:r w:rsidRPr="00B45801">
              <w:t>,</w:t>
            </w:r>
            <w:r>
              <w:t xml:space="preserve"> team building, relationship building and recovery. Consistently exceeded profitability, productivity and sales objectives</w:t>
            </w:r>
          </w:p>
        </w:tc>
      </w:tr>
    </w:tbl>
    <w:sdt>
      <w:sdtPr>
        <w:alias w:val="Experience heading:"/>
        <w:tag w:val="Experience heading:"/>
        <w:id w:val="899876606"/>
        <w:placeholder>
          <w:docPart w:val="F1D2F8009F9F4E0C933C14C084B56CDF"/>
        </w:placeholder>
        <w:temporary/>
        <w:showingPlcHdr/>
        <w15:appearance w15:val="hidden"/>
      </w:sdtPr>
      <w:sdtEndPr/>
      <w:sdtContent>
        <w:p w14:paraId="703BE19B" w14:textId="77777777" w:rsidR="00843164" w:rsidRPr="00602FFA" w:rsidRDefault="00843164" w:rsidP="00602FFA">
          <w:pPr>
            <w:pStyle w:val="Heading1"/>
          </w:pPr>
          <w:r w:rsidRPr="00602FFA">
            <w:t>Experience</w:t>
          </w:r>
        </w:p>
      </w:sdtContent>
    </w:sdt>
    <w:tbl>
      <w:tblPr>
        <w:tblStyle w:val="ResumeTable"/>
        <w:tblW w:w="5000" w:type="pct"/>
        <w:tblLook w:val="0620" w:firstRow="1" w:lastRow="0" w:firstColumn="0" w:lastColumn="0" w:noHBand="1" w:noVBand="1"/>
        <w:tblDescription w:val="Experience table"/>
      </w:tblPr>
      <w:tblGrid>
        <w:gridCol w:w="1657"/>
        <w:gridCol w:w="7415"/>
      </w:tblGrid>
      <w:tr w:rsidR="00D90224" w:rsidRPr="00843164" w14:paraId="41A07F0A"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6409A8D0" w14:textId="77777777" w:rsidR="007512D9" w:rsidRDefault="00524DD4" w:rsidP="007512D9">
            <w:pPr>
              <w:pStyle w:val="Date"/>
            </w:pPr>
            <w:r>
              <w:t xml:space="preserve">Sep </w:t>
            </w:r>
            <w:r w:rsidR="007512D9">
              <w:t xml:space="preserve">2021- </w:t>
            </w:r>
          </w:p>
          <w:p w14:paraId="6392B72A" w14:textId="163AACF3" w:rsidR="007512D9" w:rsidRPr="007512D9" w:rsidRDefault="007512D9" w:rsidP="007512D9">
            <w:pPr>
              <w:pStyle w:val="Date"/>
            </w:pPr>
            <w:r>
              <w:t xml:space="preserve">Till Date </w:t>
            </w:r>
          </w:p>
          <w:p w14:paraId="1BCBEEA0" w14:textId="1494880F" w:rsidR="00770DD5" w:rsidRDefault="00770DD5" w:rsidP="00D90224">
            <w:pPr>
              <w:pStyle w:val="Date"/>
            </w:pPr>
            <w:r>
              <w:t>Dec</w:t>
            </w:r>
            <w:r w:rsidR="009160E3">
              <w:t xml:space="preserve">  2019 </w:t>
            </w:r>
            <w:r>
              <w:t>–</w:t>
            </w:r>
          </w:p>
          <w:p w14:paraId="72A6FB7E" w14:textId="04CB5051" w:rsidR="00D90224" w:rsidRDefault="00770DD5" w:rsidP="00D90224">
            <w:pPr>
              <w:pStyle w:val="Date"/>
            </w:pPr>
            <w:r>
              <w:t>June 2020</w:t>
            </w:r>
          </w:p>
          <w:p w14:paraId="41FBEDF0" w14:textId="77777777" w:rsidR="00D90224" w:rsidRDefault="00D90224" w:rsidP="00D90224"/>
          <w:p w14:paraId="3D835897" w14:textId="77777777" w:rsidR="00683E99" w:rsidRDefault="000E175F" w:rsidP="000E175F">
            <w:pPr>
              <w:pStyle w:val="Date"/>
            </w:pPr>
            <w:r>
              <w:t xml:space="preserve">                      </w:t>
            </w:r>
          </w:p>
          <w:p w14:paraId="2408CD53" w14:textId="77777777" w:rsidR="00683E99" w:rsidRDefault="00683E99" w:rsidP="000E175F">
            <w:pPr>
              <w:pStyle w:val="Date"/>
            </w:pPr>
          </w:p>
          <w:p w14:paraId="72D19BC4" w14:textId="72EA5D43" w:rsidR="000E175F" w:rsidRDefault="000E175F" w:rsidP="000E175F">
            <w:pPr>
              <w:pStyle w:val="Date"/>
            </w:pPr>
            <w:r>
              <w:t>April 2018-     Feb 2019</w:t>
            </w:r>
          </w:p>
          <w:p w14:paraId="59B2CA6E" w14:textId="6A6D0123" w:rsidR="00D90224" w:rsidRDefault="00D90224" w:rsidP="00D90224"/>
          <w:p w14:paraId="78FC2ED4" w14:textId="77777777" w:rsidR="000E175F" w:rsidRDefault="000E175F" w:rsidP="000E175F">
            <w:pPr>
              <w:pStyle w:val="Date"/>
            </w:pPr>
            <w:r>
              <w:t xml:space="preserve">                               </w:t>
            </w:r>
          </w:p>
          <w:p w14:paraId="08CA32E4" w14:textId="77777777" w:rsidR="004E69D5" w:rsidRDefault="000E175F" w:rsidP="000E175F">
            <w:pPr>
              <w:pStyle w:val="Date"/>
            </w:pPr>
            <w:r>
              <w:t xml:space="preserve">                       </w:t>
            </w:r>
          </w:p>
          <w:p w14:paraId="6A87F1F2" w14:textId="6F4A19BC" w:rsidR="000E175F" w:rsidRDefault="000E175F" w:rsidP="000E175F">
            <w:pPr>
              <w:pStyle w:val="Date"/>
            </w:pPr>
            <w:r>
              <w:t>April 2015-Nov2017</w:t>
            </w:r>
          </w:p>
          <w:p w14:paraId="444AF9AF" w14:textId="78E3E41B" w:rsidR="00D90224" w:rsidRPr="00D90224" w:rsidRDefault="00D90224" w:rsidP="00D90224"/>
        </w:tc>
        <w:tc>
          <w:tcPr>
            <w:tcW w:w="4087" w:type="pct"/>
          </w:tcPr>
          <w:p w14:paraId="03AC0C89" w14:textId="179505DE" w:rsidR="00683E99" w:rsidRDefault="00D937C2" w:rsidP="00D90224">
            <w:r>
              <w:t xml:space="preserve">Presently Working In Cars24 </w:t>
            </w:r>
            <w:r w:rsidR="001834FF">
              <w:t xml:space="preserve">Private Ltd </w:t>
            </w:r>
            <w:r w:rsidR="002770BA">
              <w:t>–</w:t>
            </w:r>
            <w:r w:rsidR="001834FF">
              <w:t xml:space="preserve"> Reta</w:t>
            </w:r>
            <w:r w:rsidR="002770BA">
              <w:t xml:space="preserve">il Manager -PLL </w:t>
            </w:r>
          </w:p>
          <w:p w14:paraId="78B1FAC7" w14:textId="295C8646" w:rsidR="00D937C2" w:rsidRDefault="00703548" w:rsidP="00D90224">
            <w:r>
              <w:t xml:space="preserve">Handling Team NUK </w:t>
            </w:r>
            <w:r w:rsidR="000F2E31">
              <w:t xml:space="preserve">&amp; NJK Region </w:t>
            </w:r>
          </w:p>
          <w:p w14:paraId="5D01BBE6" w14:textId="4FC2A147" w:rsidR="00524DD4" w:rsidRDefault="00D90224" w:rsidP="00D90224">
            <w:r>
              <w:t xml:space="preserve">Relationship Manager - Credit Life, PNB MetLife India Insurance Co Ltd </w:t>
            </w:r>
          </w:p>
          <w:p w14:paraId="15E6954C" w14:textId="6DCFEE9C" w:rsidR="00D90224" w:rsidRPr="00524DD4" w:rsidRDefault="00D90224" w:rsidP="00D90224">
            <w:pPr>
              <w:rPr>
                <w:i/>
                <w:iCs/>
                <w:color w:val="404040" w:themeColor="text1" w:themeTint="BF"/>
              </w:rPr>
            </w:pPr>
            <w:r>
              <w:t>Handled 75+ branches of Punjab National Bank to generate business. Maintaining business relationship with circle head, partner BMs of assigned branches. Provided support to branches in service and sales of insurance.</w:t>
            </w:r>
          </w:p>
          <w:p w14:paraId="54932327" w14:textId="77777777" w:rsidR="00D90224" w:rsidRPr="00843164" w:rsidRDefault="00D90224" w:rsidP="00D90224">
            <w:r>
              <w:t>Assistant Acquisition Manager- Sales, Kotak Mahindra Bank Ltd</w:t>
            </w:r>
          </w:p>
          <w:p w14:paraId="5B96F730" w14:textId="22F26B60" w:rsidR="00D90224" w:rsidRDefault="00D90224" w:rsidP="00D90224">
            <w:r>
              <w:t xml:space="preserve">Revenue generation and acquisition of new to bank customers through individual efforts and existing references. Assisted customers with needs such as opening accounts, depositing or transferring funds, updating account details and signing up or all other banking service. </w:t>
            </w:r>
          </w:p>
          <w:p w14:paraId="06559E01" w14:textId="77777777" w:rsidR="00D90224" w:rsidRDefault="00D90224" w:rsidP="00D90224">
            <w:r>
              <w:t xml:space="preserve">Team Leader- Sales &amp; Recovery, </w:t>
            </w:r>
            <w:proofErr w:type="spellStart"/>
            <w:r>
              <w:t>Shriram</w:t>
            </w:r>
            <w:proofErr w:type="spellEnd"/>
            <w:r>
              <w:t xml:space="preserve"> City Union finance Ltd</w:t>
            </w:r>
          </w:p>
          <w:p w14:paraId="05239890" w14:textId="3D30D213" w:rsidR="00993E29" w:rsidRPr="00843164" w:rsidRDefault="00D90224" w:rsidP="00D90224">
            <w:r>
              <w:t xml:space="preserve">Expanded customer base and cemented local market presence by implementing strategic sales plan. Build strong sales and recovery team by recruiting and developing top sales talent. Managed </w:t>
            </w:r>
            <w:r w:rsidR="00067D16">
              <w:t>4-member</w:t>
            </w:r>
            <w:r>
              <w:t xml:space="preserve"> sales team to consistently meet sales targets</w:t>
            </w:r>
            <w:r w:rsidR="00993E29">
              <w:t>.</w:t>
            </w:r>
          </w:p>
        </w:tc>
      </w:tr>
      <w:tr w:rsidR="00D90224" w:rsidRPr="00843164" w14:paraId="53BE7EEC" w14:textId="77777777" w:rsidTr="00526C73">
        <w:tc>
          <w:tcPr>
            <w:tcW w:w="913" w:type="pct"/>
          </w:tcPr>
          <w:p w14:paraId="45367B59" w14:textId="1D235D03" w:rsidR="00D90224" w:rsidRPr="00843164" w:rsidRDefault="00D90224" w:rsidP="00D90224">
            <w:pPr>
              <w:pStyle w:val="Date"/>
            </w:pPr>
          </w:p>
        </w:tc>
        <w:tc>
          <w:tcPr>
            <w:tcW w:w="4087" w:type="pct"/>
          </w:tcPr>
          <w:p w14:paraId="2CA86885" w14:textId="133CC377" w:rsidR="00D90224" w:rsidRPr="00843164" w:rsidRDefault="00D90224" w:rsidP="00D90224"/>
        </w:tc>
      </w:tr>
    </w:tbl>
    <w:p w14:paraId="4E17FDF3" w14:textId="77777777" w:rsidR="007559B1" w:rsidRPr="00602FFA" w:rsidRDefault="007559B1" w:rsidP="00602FFA">
      <w:pPr>
        <w:pStyle w:val="Heading1"/>
      </w:pPr>
      <w:r>
        <w:t>education</w:t>
      </w:r>
    </w:p>
    <w:tbl>
      <w:tblPr>
        <w:tblStyle w:val="ResumeTable"/>
        <w:tblW w:w="4621" w:type="pct"/>
        <w:tblCellMar>
          <w:left w:w="1656" w:type="dxa"/>
        </w:tblCellMar>
        <w:tblLook w:val="0620" w:firstRow="1" w:lastRow="0" w:firstColumn="0" w:lastColumn="0" w:noHBand="1" w:noVBand="1"/>
        <w:tblDescription w:val="Communication table"/>
      </w:tblPr>
      <w:tblGrid>
        <w:gridCol w:w="8384"/>
      </w:tblGrid>
      <w:tr w:rsidR="007559B1" w:rsidRPr="00843164" w14:paraId="13ED3DC0" w14:textId="77777777" w:rsidTr="00993E29">
        <w:trPr>
          <w:cnfStyle w:val="100000000000" w:firstRow="1" w:lastRow="0" w:firstColumn="0" w:lastColumn="0" w:oddVBand="0" w:evenVBand="0" w:oddHBand="0" w:evenHBand="0" w:firstRowFirstColumn="0" w:firstRowLastColumn="0" w:lastRowFirstColumn="0" w:lastRowLastColumn="0"/>
          <w:trHeight w:val="323"/>
          <w:tblHeader/>
        </w:trPr>
        <w:tc>
          <w:tcPr>
            <w:tcW w:w="5000" w:type="pct"/>
          </w:tcPr>
          <w:p w14:paraId="0976216E" w14:textId="28F8D346" w:rsidR="007559B1" w:rsidRPr="007559B1" w:rsidRDefault="00D90224" w:rsidP="00602FFA">
            <w:pPr>
              <w:rPr>
                <w:caps/>
              </w:rPr>
            </w:pPr>
            <w:r w:rsidRPr="00B45801">
              <w:t>B</w:t>
            </w:r>
            <w:r>
              <w:t>achelor of Arts - Lovely Professional University</w:t>
            </w:r>
            <w:r w:rsidRPr="00803EAE">
              <w:t>,</w:t>
            </w:r>
            <w:r>
              <w:t xml:space="preserve"> </w:t>
            </w:r>
            <w:proofErr w:type="spellStart"/>
            <w:r>
              <w:t>Phagwara</w:t>
            </w:r>
            <w:proofErr w:type="spellEnd"/>
            <w:r>
              <w:t>, Punjab.</w:t>
            </w:r>
          </w:p>
        </w:tc>
      </w:tr>
      <w:tr w:rsidR="007559B1" w:rsidRPr="00843164" w14:paraId="6DF4AD8D" w14:textId="77777777" w:rsidTr="00993E29">
        <w:trPr>
          <w:cnfStyle w:val="100000000000" w:firstRow="1" w:lastRow="0" w:firstColumn="0" w:lastColumn="0" w:oddVBand="0" w:evenVBand="0" w:oddHBand="0" w:evenHBand="0" w:firstRowFirstColumn="0" w:firstRowLastColumn="0" w:lastRowFirstColumn="0" w:lastRowLastColumn="0"/>
          <w:trHeight w:val="130"/>
          <w:tblHeader/>
        </w:trPr>
        <w:tc>
          <w:tcPr>
            <w:tcW w:w="5000" w:type="pct"/>
          </w:tcPr>
          <w:p w14:paraId="0F66987D" w14:textId="31024DA2" w:rsidR="007559B1" w:rsidRPr="007559B1" w:rsidRDefault="007559B1" w:rsidP="00602FFA">
            <w:pPr>
              <w:rPr>
                <w:b/>
                <w:caps/>
              </w:rPr>
            </w:pPr>
          </w:p>
        </w:tc>
      </w:tr>
    </w:tbl>
    <w:p w14:paraId="5EB2F8A0" w14:textId="77777777" w:rsidR="00126049" w:rsidRPr="00843164" w:rsidRDefault="007559B1" w:rsidP="00602FFA">
      <w:pPr>
        <w:pStyle w:val="Heading1"/>
      </w:pPr>
      <w:r>
        <w:t>key skills and characteristics</w:t>
      </w:r>
    </w:p>
    <w:tbl>
      <w:tblPr>
        <w:tblStyle w:val="ResumeTable"/>
        <w:tblW w:w="5000" w:type="pct"/>
        <w:tblCellMar>
          <w:left w:w="1656" w:type="dxa"/>
        </w:tblCellMar>
        <w:tblLook w:val="0620" w:firstRow="1" w:lastRow="0" w:firstColumn="0" w:lastColumn="0" w:noHBand="1" w:noVBand="1"/>
        <w:tblDescription w:val="Leadership table"/>
      </w:tblPr>
      <w:tblGrid>
        <w:gridCol w:w="4536"/>
        <w:gridCol w:w="4536"/>
      </w:tblGrid>
      <w:tr w:rsidR="007559B1" w:rsidRPr="00843164" w14:paraId="0DD01103" w14:textId="77777777" w:rsidTr="007559B1">
        <w:trPr>
          <w:cnfStyle w:val="100000000000" w:firstRow="1" w:lastRow="0" w:firstColumn="0" w:lastColumn="0" w:oddVBand="0" w:evenVBand="0" w:oddHBand="0" w:evenHBand="0" w:firstRowFirstColumn="0" w:firstRowLastColumn="0" w:lastRowFirstColumn="0" w:lastRowLastColumn="0"/>
          <w:tblHeader/>
        </w:trPr>
        <w:tc>
          <w:tcPr>
            <w:tcW w:w="2500" w:type="pct"/>
          </w:tcPr>
          <w:p w14:paraId="74F997F3" w14:textId="1BD50456" w:rsidR="007559B1" w:rsidRPr="00602FFA" w:rsidRDefault="00D90224" w:rsidP="00D90224">
            <w:pPr>
              <w:pStyle w:val="ListBullet"/>
            </w:pPr>
            <w:r>
              <w:t>Team Handling</w:t>
            </w:r>
          </w:p>
          <w:p w14:paraId="138CBC1C" w14:textId="6989211B" w:rsidR="007559B1" w:rsidRPr="00843164" w:rsidRDefault="007559B1" w:rsidP="00D90224">
            <w:pPr>
              <w:pStyle w:val="ListBullet"/>
            </w:pPr>
            <w:r w:rsidRPr="00602FFA">
              <w:t>Leadership</w:t>
            </w:r>
          </w:p>
        </w:tc>
        <w:tc>
          <w:tcPr>
            <w:tcW w:w="2500" w:type="pct"/>
          </w:tcPr>
          <w:p w14:paraId="7A4F358C" w14:textId="4F1D492C" w:rsidR="007559B1" w:rsidRPr="00602FFA" w:rsidRDefault="00D90224" w:rsidP="00D90224">
            <w:pPr>
              <w:pStyle w:val="ListBullet"/>
            </w:pPr>
            <w:r>
              <w:t>Relationship Building</w:t>
            </w:r>
          </w:p>
          <w:p w14:paraId="4BC63445" w14:textId="77777777" w:rsidR="007559B1" w:rsidRDefault="007559B1" w:rsidP="00602FFA">
            <w:pPr>
              <w:pStyle w:val="ListBullet"/>
            </w:pPr>
            <w:r w:rsidRPr="00602FFA">
              <w:t>Adaptability</w:t>
            </w:r>
          </w:p>
        </w:tc>
      </w:tr>
    </w:tbl>
    <w:p w14:paraId="022960AF" w14:textId="77777777" w:rsidR="007559B1" w:rsidRPr="00843164" w:rsidRDefault="007559B1" w:rsidP="00602FFA">
      <w:pPr>
        <w:pStyle w:val="Heading1"/>
      </w:pPr>
      <w:r>
        <w:t>activities and interests</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7559B1" w:rsidRPr="00843164" w14:paraId="1B4A9998"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BCB8" w14:textId="130AE2AC" w:rsidR="007559B1" w:rsidRPr="00843164" w:rsidRDefault="00D90224" w:rsidP="00602FFA">
            <w:r>
              <w:rPr>
                <w:shd w:val="clear" w:color="auto" w:fill="FFFFFF"/>
              </w:rPr>
              <w:t>E</w:t>
            </w:r>
            <w:r w:rsidR="007559B1" w:rsidRPr="008076B7">
              <w:rPr>
                <w:shd w:val="clear" w:color="auto" w:fill="FFFFFF"/>
              </w:rPr>
              <w:t xml:space="preserve">nvironmental conservation, </w:t>
            </w:r>
            <w:r>
              <w:rPr>
                <w:shd w:val="clear" w:color="auto" w:fill="FFFFFF"/>
              </w:rPr>
              <w:t>A</w:t>
            </w:r>
            <w:r w:rsidR="007559B1" w:rsidRPr="008076B7">
              <w:rPr>
                <w:shd w:val="clear" w:color="auto" w:fill="FFFFFF"/>
              </w:rPr>
              <w:t xml:space="preserve">rt, </w:t>
            </w:r>
            <w:r w:rsidR="00993E29">
              <w:rPr>
                <w:shd w:val="clear" w:color="auto" w:fill="FFFFFF"/>
              </w:rPr>
              <w:t>T</w:t>
            </w:r>
            <w:r w:rsidR="00993E29" w:rsidRPr="008076B7">
              <w:rPr>
                <w:shd w:val="clear" w:color="auto" w:fill="FFFFFF"/>
              </w:rPr>
              <w:t>ravel,</w:t>
            </w:r>
            <w:r w:rsidR="001C1C53">
              <w:rPr>
                <w:shd w:val="clear" w:color="auto" w:fill="FFFFFF"/>
              </w:rPr>
              <w:t xml:space="preserve"> Investing</w:t>
            </w:r>
          </w:p>
        </w:tc>
      </w:tr>
    </w:tbl>
    <w:p w14:paraId="17F30FEA" w14:textId="77777777" w:rsidR="00260D3F" w:rsidRPr="009655EC" w:rsidRDefault="00260D3F" w:rsidP="009655EC">
      <w:pPr>
        <w:rPr>
          <w:sz w:val="2"/>
          <w:szCs w:val="2"/>
        </w:rPr>
      </w:pPr>
    </w:p>
    <w:sectPr w:rsidR="00260D3F" w:rsidRPr="009655EC">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2656" w14:textId="77777777" w:rsidR="00223990" w:rsidRDefault="00223990">
      <w:pPr>
        <w:spacing w:after="0"/>
      </w:pPr>
      <w:r>
        <w:separator/>
      </w:r>
    </w:p>
    <w:p w14:paraId="30FBA396" w14:textId="77777777" w:rsidR="00223990" w:rsidRDefault="00223990"/>
  </w:endnote>
  <w:endnote w:type="continuationSeparator" w:id="0">
    <w:p w14:paraId="0AA5435B" w14:textId="77777777" w:rsidR="00223990" w:rsidRDefault="00223990">
      <w:pPr>
        <w:spacing w:after="0"/>
      </w:pPr>
      <w:r>
        <w:continuationSeparator/>
      </w:r>
    </w:p>
    <w:p w14:paraId="0115A11A" w14:textId="77777777" w:rsidR="00223990" w:rsidRDefault="00223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BF60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6423" w14:textId="77777777" w:rsidR="00223990" w:rsidRDefault="00223990">
      <w:pPr>
        <w:spacing w:after="0"/>
      </w:pPr>
      <w:r>
        <w:separator/>
      </w:r>
    </w:p>
    <w:p w14:paraId="43094E48" w14:textId="77777777" w:rsidR="00223990" w:rsidRDefault="00223990"/>
  </w:footnote>
  <w:footnote w:type="continuationSeparator" w:id="0">
    <w:p w14:paraId="2A32828A" w14:textId="77777777" w:rsidR="00223990" w:rsidRDefault="00223990">
      <w:pPr>
        <w:spacing w:after="0"/>
      </w:pPr>
      <w:r>
        <w:continuationSeparator/>
      </w:r>
    </w:p>
    <w:p w14:paraId="6EC6B874" w14:textId="77777777" w:rsidR="00223990" w:rsidRDefault="002239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proofState w:spelling="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24"/>
    <w:rsid w:val="00014A71"/>
    <w:rsid w:val="00042F1C"/>
    <w:rsid w:val="00067D16"/>
    <w:rsid w:val="000A4C37"/>
    <w:rsid w:val="000C0CA7"/>
    <w:rsid w:val="000E175F"/>
    <w:rsid w:val="000F2762"/>
    <w:rsid w:val="000F2E31"/>
    <w:rsid w:val="00126049"/>
    <w:rsid w:val="0014523F"/>
    <w:rsid w:val="001834FF"/>
    <w:rsid w:val="001C1C53"/>
    <w:rsid w:val="001F54F8"/>
    <w:rsid w:val="00223990"/>
    <w:rsid w:val="00252B43"/>
    <w:rsid w:val="00254924"/>
    <w:rsid w:val="002563E8"/>
    <w:rsid w:val="00260D3F"/>
    <w:rsid w:val="002770BA"/>
    <w:rsid w:val="00401E8B"/>
    <w:rsid w:val="00437CAE"/>
    <w:rsid w:val="004827F9"/>
    <w:rsid w:val="004E69D5"/>
    <w:rsid w:val="00524DD4"/>
    <w:rsid w:val="00526C73"/>
    <w:rsid w:val="00534BBF"/>
    <w:rsid w:val="00602FFA"/>
    <w:rsid w:val="00650306"/>
    <w:rsid w:val="00683E99"/>
    <w:rsid w:val="00693B17"/>
    <w:rsid w:val="006E7CEA"/>
    <w:rsid w:val="00703548"/>
    <w:rsid w:val="007512D9"/>
    <w:rsid w:val="007559B1"/>
    <w:rsid w:val="00762CE4"/>
    <w:rsid w:val="00770DD5"/>
    <w:rsid w:val="00792413"/>
    <w:rsid w:val="00797C46"/>
    <w:rsid w:val="007F758C"/>
    <w:rsid w:val="00843164"/>
    <w:rsid w:val="00854E7D"/>
    <w:rsid w:val="008551F7"/>
    <w:rsid w:val="008A74DF"/>
    <w:rsid w:val="008B5DC0"/>
    <w:rsid w:val="008C10B3"/>
    <w:rsid w:val="009160E3"/>
    <w:rsid w:val="00931654"/>
    <w:rsid w:val="009655EC"/>
    <w:rsid w:val="00993E29"/>
    <w:rsid w:val="00A82DCC"/>
    <w:rsid w:val="00A90BB8"/>
    <w:rsid w:val="00B0120F"/>
    <w:rsid w:val="00B07A0F"/>
    <w:rsid w:val="00C02E26"/>
    <w:rsid w:val="00C067C5"/>
    <w:rsid w:val="00CB6772"/>
    <w:rsid w:val="00CC05D9"/>
    <w:rsid w:val="00CD7582"/>
    <w:rsid w:val="00D0020C"/>
    <w:rsid w:val="00D06E8C"/>
    <w:rsid w:val="00D22858"/>
    <w:rsid w:val="00D568D3"/>
    <w:rsid w:val="00D65641"/>
    <w:rsid w:val="00D724B1"/>
    <w:rsid w:val="00D81F4E"/>
    <w:rsid w:val="00D90224"/>
    <w:rsid w:val="00D937C2"/>
    <w:rsid w:val="00E42361"/>
    <w:rsid w:val="00E76367"/>
    <w:rsid w:val="00EE70D2"/>
    <w:rsid w:val="00F005A0"/>
    <w:rsid w:val="00F25533"/>
    <w:rsid w:val="00F6077F"/>
    <w:rsid w:val="00F63B5F"/>
    <w:rsid w:val="00F9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7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glossaryDocument" Target="glossary/document.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n\AppData\Local\Packages\Microsoft.Office.Desktop_8wekyb3d8bbwe\LocalCache\Roaming\Microsoft\Templates\Paralegal%20resum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D2F8009F9F4E0C933C14C084B56CDF"/>
        <w:category>
          <w:name w:val="General"/>
          <w:gallery w:val="placeholder"/>
        </w:category>
        <w:types>
          <w:type w:val="bbPlcHdr"/>
        </w:types>
        <w:behaviors>
          <w:behavior w:val="content"/>
        </w:behaviors>
        <w:guid w:val="{3F2BD1BE-FAD9-47DA-A04A-A17A397CEC0C}"/>
      </w:docPartPr>
      <w:docPartBody>
        <w:p w:rsidR="0002404E" w:rsidRDefault="00113F6A">
          <w:pPr>
            <w:pStyle w:val="F1D2F8009F9F4E0C933C14C084B56CDF"/>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A"/>
    <w:rsid w:val="0002404E"/>
    <w:rsid w:val="00113F6A"/>
    <w:rsid w:val="00161B0C"/>
    <w:rsid w:val="00473D45"/>
    <w:rsid w:val="00880D9A"/>
    <w:rsid w:val="00D15585"/>
    <w:rsid w:val="00F1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2F8009F9F4E0C933C14C084B56CDF">
    <w:name w:val="F1D2F8009F9F4E0C933C14C084B56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015DA5-B5F0-4021-B268-1F808EA98F5E}">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2.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3.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docProps/app.xml><?xml version="1.0" encoding="utf-8"?>
<Properties xmlns="http://schemas.openxmlformats.org/officeDocument/2006/extended-properties" xmlns:vt="http://schemas.openxmlformats.org/officeDocument/2006/docPropsVTypes">
  <Template>Paralegal%20resume.dotx</Template>
  <TotalTime>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2021-12-05T16:08:00Z</dcterms:created>
  <dcterms:modified xsi:type="dcterms:W3CDTF">2021-12-05T16:08:00Z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