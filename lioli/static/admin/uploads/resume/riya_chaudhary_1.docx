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511"/>
        <w:gridCol w:w="511"/>
        <w:gridCol w:w="6679"/>
      </w:tblGrid>
      <w:tr w:rsidR="008A7355" w14:paraId="51183A12" w14:textId="77777777" w:rsidTr="008A7355">
        <w:trPr>
          <w:trHeight w:val="4410"/>
        </w:trPr>
        <w:tc>
          <w:tcPr>
            <w:tcW w:w="3600" w:type="dxa"/>
            <w:vAlign w:val="bottom"/>
          </w:tcPr>
          <w:p w14:paraId="2FCB6DF4" w14:textId="7B520FA4" w:rsidR="008A7355" w:rsidRDefault="006033F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ABCC36C" wp14:editId="22219B11">
                  <wp:extent cx="1806286" cy="2247900"/>
                  <wp:effectExtent l="285750" t="266700" r="289560" b="2857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909" cy="2263609"/>
                          </a:xfrm>
                          <a:prstGeom prst="rect">
                            <a:avLst/>
                          </a:prstGeom>
                          <a:ln w="190500" cap="sq">
                            <a:solidFill>
                              <a:srgbClr val="C8C6BD"/>
                            </a:solidFill>
                            <a:prstDash val="solid"/>
                            <a:miter lim="800000"/>
                          </a:ln>
                          <a:effectLst>
                            <a:outerShdw blurRad="254000" algn="b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21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</w:tcPr>
          <w:p w14:paraId="25D16207" w14:textId="77777777" w:rsidR="008A7355" w:rsidRDefault="008A7355" w:rsidP="000C45FF">
            <w:pPr>
              <w:tabs>
                <w:tab w:val="left" w:pos="990"/>
              </w:tabs>
            </w:pPr>
          </w:p>
        </w:tc>
        <w:tc>
          <w:tcPr>
            <w:tcW w:w="511" w:type="dxa"/>
          </w:tcPr>
          <w:p w14:paraId="2A46055B" w14:textId="392D44F4" w:rsidR="008A7355" w:rsidRDefault="0062489F" w:rsidP="000C45FF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BB297F" wp14:editId="359C5A51">
                      <wp:simplePos x="0" y="0"/>
                      <wp:positionH relativeFrom="column">
                        <wp:posOffset>18126</wp:posOffset>
                      </wp:positionH>
                      <wp:positionV relativeFrom="paragraph">
                        <wp:posOffset>2789901</wp:posOffset>
                      </wp:positionV>
                      <wp:extent cx="3048000" cy="394855"/>
                      <wp:effectExtent l="0" t="0" r="57150" b="43815"/>
                      <wp:wrapNone/>
                      <wp:docPr id="18" name="Half Fram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0" cy="394855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77D37" id="Half Frame 18" o:spid="_x0000_s1026" style="position:absolute;margin-left:1.45pt;margin-top:219.7pt;width:240pt;height:3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0,394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" path="m,l3048000,,2032010,131617r-1900393,l131617,377805,,394855,,xe" fillcolor="#94b6d2 [3204]" strokecolor="#345c7d [1604]" strokeweight="1pt">
                      <v:stroke joinstyle="miter"/>
                      <v:path arrowok="t" o:connecttype="custom" o:connectlocs="0,0;3048000,0;2032010,131617;131617,131617;131617,377805;0,394855;0,0" o:connectangles="0,0,0,0,0,0,0"/>
                    </v:shape>
                  </w:pict>
                </mc:Fallback>
              </mc:AlternateContent>
            </w:r>
          </w:p>
        </w:tc>
        <w:tc>
          <w:tcPr>
            <w:tcW w:w="6679" w:type="dxa"/>
            <w:vAlign w:val="bottom"/>
          </w:tcPr>
          <w:p w14:paraId="63E9A577" w14:textId="00C197CC" w:rsidR="00AD4A4D" w:rsidRDefault="008A7355" w:rsidP="00AD4A4D">
            <w:pPr>
              <w:pStyle w:val="Title"/>
            </w:pPr>
            <w:r>
              <w:t>ri</w:t>
            </w:r>
            <w:r w:rsidR="00AD4A4D">
              <w:t>ya chaudhary</w:t>
            </w:r>
          </w:p>
          <w:p w14:paraId="1DE91A72" w14:textId="3C9EE06A" w:rsidR="00AD4A4D" w:rsidRPr="00AD4A4D" w:rsidRDefault="00AD4A4D" w:rsidP="00AD4A4D">
            <w:r>
              <w:t>Current MBA student with excellent Management, Planning and organizing skills. Extremely motivated to constantly</w:t>
            </w:r>
            <w:r w:rsidR="0048668A">
              <w:t xml:space="preserve"> develop my skills and grow professionally. I am confident in my ability to come up with interesting ideas for unforgettable marketing campaigns.</w:t>
            </w:r>
          </w:p>
          <w:p w14:paraId="7C046EB6" w14:textId="0DB3AC70" w:rsidR="006250B4" w:rsidRPr="006250B4" w:rsidRDefault="006250B4" w:rsidP="006250B4"/>
        </w:tc>
      </w:tr>
      <w:tr w:rsidR="008A7355" w14:paraId="6DFDE042" w14:textId="77777777" w:rsidTr="008A7355">
        <w:tc>
          <w:tcPr>
            <w:tcW w:w="3600" w:type="dxa"/>
          </w:tcPr>
          <w:p w14:paraId="2978AB6B" w14:textId="0FB823FA" w:rsidR="008A7355" w:rsidRPr="005965A5" w:rsidRDefault="00447F65" w:rsidP="00036450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673966" wp14:editId="1396382B">
                      <wp:simplePos x="0" y="0"/>
                      <wp:positionH relativeFrom="column">
                        <wp:posOffset>-190731</wp:posOffset>
                      </wp:positionH>
                      <wp:positionV relativeFrom="paragraph">
                        <wp:posOffset>4041</wp:posOffset>
                      </wp:positionV>
                      <wp:extent cx="1489364" cy="379961"/>
                      <wp:effectExtent l="0" t="0" r="53975" b="39370"/>
                      <wp:wrapNone/>
                      <wp:docPr id="10" name="Half Fram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9364" cy="379961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A6E5C" id="Half Frame 10" o:spid="_x0000_s1026" style="position:absolute;margin-left:-15pt;margin-top:.3pt;width:117.2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9364,379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" path="m,l1489364,,992914,126652r-866262,l126652,347650,,379961,,xe" fillcolor="#94b6d2 [3204]" strokecolor="#345c7d [1604]" strokeweight="1pt">
                      <v:stroke joinstyle="miter"/>
                      <v:path arrowok="t" o:connecttype="custom" o:connectlocs="0,0;1489364,0;992914,126652;126652,126652;126652,347650;0,379961;0,0" o:connectangles="0,0,0,0,0,0,0"/>
                    </v:shape>
                  </w:pict>
                </mc:Fallback>
              </mc:AlternateContent>
            </w:r>
            <w:r w:rsidR="005965A5">
              <w:t>CONTACT US</w:t>
            </w:r>
          </w:p>
          <w:p w14:paraId="1979053F" w14:textId="699AA0C3" w:rsidR="008A7355" w:rsidRPr="00DE41F5" w:rsidRDefault="00DE41F5" w:rsidP="00036450">
            <w:pPr>
              <w:rPr>
                <w:b/>
                <w:bCs/>
                <w:sz w:val="22"/>
              </w:rPr>
            </w:pPr>
            <w:r w:rsidRPr="00DE41F5">
              <w:rPr>
                <w:b/>
                <w:bCs/>
                <w:noProof/>
              </w:rPr>
              <w:drawing>
                <wp:inline distT="0" distB="0" distL="0" distR="0" wp14:anchorId="129F9DD4" wp14:editId="53DED0CA">
                  <wp:extent cx="283845" cy="256136"/>
                  <wp:effectExtent l="0" t="0" r="0" b="0"/>
                  <wp:docPr id="11" name="Graphic 11" descr="Calcul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alculator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59" cy="303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2"/>
              </w:rPr>
              <w:t>7500829251</w:t>
            </w:r>
          </w:p>
          <w:p w14:paraId="52CB0A44" w14:textId="07C7B74E" w:rsidR="008A7355" w:rsidRDefault="00DE41F5" w:rsidP="00CB0055">
            <w:pPr>
              <w:pStyle w:val="Heading3"/>
              <w:rPr>
                <w:color w:val="000000" w:themeColor="text1"/>
                <w:sz w:val="22"/>
                <w:szCs w:val="22"/>
              </w:rPr>
            </w:pPr>
            <w:r>
              <w:rPr>
                <w:b w:val="0"/>
                <w:bCs/>
                <w:noProof/>
                <w:sz w:val="22"/>
              </w:rPr>
              <w:drawing>
                <wp:inline distT="0" distB="0" distL="0" distR="0" wp14:anchorId="77AE6256" wp14:editId="746AC0BC">
                  <wp:extent cx="297872" cy="297872"/>
                  <wp:effectExtent l="0" t="0" r="0" b="6985"/>
                  <wp:docPr id="13" name="Graphic 1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Marker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77" cy="30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  <w:sz w:val="22"/>
                <w:szCs w:val="22"/>
              </w:rPr>
              <w:t>M</w:t>
            </w:r>
            <w:r w:rsidR="00371392">
              <w:rPr>
                <w:color w:val="000000" w:themeColor="text1"/>
                <w:sz w:val="22"/>
                <w:szCs w:val="22"/>
              </w:rPr>
              <w:t>oh. DHaram puri, ikri road, sardhana, meerut, up.</w:t>
            </w:r>
            <w:r>
              <w:rPr>
                <w:color w:val="000000" w:themeColor="text1"/>
                <w:sz w:val="22"/>
                <w:szCs w:val="22"/>
              </w:rPr>
              <w:t xml:space="preserve">              </w:t>
            </w:r>
          </w:p>
          <w:p w14:paraId="48EADC40" w14:textId="75106C4C" w:rsidR="00747C8E" w:rsidRDefault="00747C8E" w:rsidP="00747C8E"/>
          <w:p w14:paraId="35D3C050" w14:textId="1CBA982D" w:rsidR="008A7355" w:rsidRPr="007E57A2" w:rsidRDefault="00747C8E" w:rsidP="00747C8E">
            <w:pPr>
              <w:rPr>
                <w:b/>
                <w:bCs/>
                <w:color w:val="0D0D0D" w:themeColor="text1" w:themeTint="F2"/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 xml:space="preserve">@  </w:t>
            </w:r>
            <w:hyperlink r:id="rId13" w:history="1">
              <w:r w:rsidRPr="007E57A2">
                <w:rPr>
                  <w:rStyle w:val="Hyperlink"/>
                  <w:b/>
                  <w:bCs/>
                  <w:color w:val="0D0D0D" w:themeColor="text1" w:themeTint="F2"/>
                  <w:sz w:val="22"/>
                </w:rPr>
                <w:t>chaudharyriya114@gmail.com</w:t>
              </w:r>
            </w:hyperlink>
          </w:p>
          <w:p w14:paraId="5C905C6B" w14:textId="374ED478" w:rsidR="00747C8E" w:rsidRDefault="00371392" w:rsidP="00747C8E">
            <w:pPr>
              <w:rPr>
                <w:b/>
                <w:bCs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5343E2" wp14:editId="36F03ECB">
                      <wp:simplePos x="0" y="0"/>
                      <wp:positionH relativeFrom="column">
                        <wp:posOffset>-169545</wp:posOffset>
                      </wp:positionH>
                      <wp:positionV relativeFrom="paragraph">
                        <wp:posOffset>199563</wp:posOffset>
                      </wp:positionV>
                      <wp:extent cx="1412933" cy="353291"/>
                      <wp:effectExtent l="0" t="0" r="53975" b="46990"/>
                      <wp:wrapNone/>
                      <wp:docPr id="15" name="Half Fram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933" cy="353291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5234B" id="Half Frame 15" o:spid="_x0000_s1026" style="position:absolute;margin-left:-13.35pt;margin-top:15.7pt;width:111.25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2933,35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" path="m,l1412933,,941960,117762r-824198,l117762,323846,,353291,,xe" fillcolor="#94b6d2 [3204]" strokecolor="#345c7d [1604]" strokeweight="1pt">
                      <v:stroke joinstyle="miter"/>
                      <v:path arrowok="t" o:connecttype="custom" o:connectlocs="0,0;1412933,0;941960,117762;117762,117762;117762,323846;0,353291;0,0" o:connectangles="0,0,0,0,0,0,0"/>
                    </v:shape>
                  </w:pict>
                </mc:Fallback>
              </mc:AlternateContent>
            </w:r>
          </w:p>
          <w:p w14:paraId="67B09028" w14:textId="2E710C64" w:rsidR="00747C8E" w:rsidRPr="00747C8E" w:rsidRDefault="00747C8E" w:rsidP="00747C8E">
            <w:pPr>
              <w:rPr>
                <w:b/>
                <w:bCs/>
                <w:sz w:val="22"/>
              </w:rPr>
            </w:pPr>
          </w:p>
          <w:p w14:paraId="4DF93FF8" w14:textId="12845D60" w:rsidR="008A7355" w:rsidRDefault="007E57A2" w:rsidP="004D3011">
            <w:pPr>
              <w:rPr>
                <w:b/>
                <w:bCs/>
                <w:color w:val="548AB7" w:themeColor="accent1" w:themeShade="BF"/>
                <w:sz w:val="28"/>
                <w:szCs w:val="28"/>
              </w:rPr>
            </w:pPr>
            <w:r>
              <w:rPr>
                <w:b/>
                <w:bCs/>
                <w:color w:val="548AB7" w:themeColor="accent1" w:themeShade="BF"/>
                <w:sz w:val="28"/>
                <w:szCs w:val="28"/>
              </w:rPr>
              <w:t>INTEREST &amp; HOBBIES</w:t>
            </w:r>
          </w:p>
          <w:p w14:paraId="48BE1CD2" w14:textId="77777777" w:rsidR="007E57A2" w:rsidRPr="00371392" w:rsidRDefault="00371392" w:rsidP="00371392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2"/>
              </w:rPr>
              <w:t>Making Paintings</w:t>
            </w:r>
          </w:p>
          <w:p w14:paraId="55A8B17A" w14:textId="77777777" w:rsidR="00371392" w:rsidRPr="00371392" w:rsidRDefault="00371392" w:rsidP="00371392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2"/>
              </w:rPr>
              <w:t>Listening Music</w:t>
            </w:r>
          </w:p>
          <w:p w14:paraId="6EBE1B65" w14:textId="77777777" w:rsidR="00371392" w:rsidRPr="00371392" w:rsidRDefault="00371392" w:rsidP="00371392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2"/>
              </w:rPr>
              <w:t>Reading books</w:t>
            </w:r>
          </w:p>
          <w:p w14:paraId="0FA93DC7" w14:textId="23C81E4F" w:rsidR="00371392" w:rsidRDefault="00CA5F66" w:rsidP="00371392">
            <w:pPr>
              <w:pStyle w:val="ListParagraph"/>
              <w:ind w:left="360"/>
              <w:rPr>
                <w:b/>
                <w:bCs/>
                <w:color w:val="000000" w:themeColor="text1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B797B8" wp14:editId="70B1540F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206259</wp:posOffset>
                      </wp:positionV>
                      <wp:extent cx="1413163" cy="381000"/>
                      <wp:effectExtent l="0" t="0" r="53975" b="38100"/>
                      <wp:wrapNone/>
                      <wp:docPr id="17" name="Half Fram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3163" cy="381000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1B8BC" id="Half Frame 17" o:spid="_x0000_s1026" style="position:absolute;margin-left:-12.25pt;margin-top:16.25pt;width:111.2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3163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" path="m,l1413163,,942113,126999r-815114,l126999,346760,,381000,,xe" fillcolor="#94b6d2 [3204]" strokecolor="#345c7d [1604]" strokeweight="1pt">
                      <v:stroke joinstyle="miter"/>
                      <v:path arrowok="t" o:connecttype="custom" o:connectlocs="0,0;1413163,0;942113,126999;126999,126999;126999,346760;0,381000;0,0" o:connectangles="0,0,0,0,0,0,0"/>
                    </v:shape>
                  </w:pict>
                </mc:Fallback>
              </mc:AlternateContent>
            </w:r>
          </w:p>
          <w:p w14:paraId="0AF9A518" w14:textId="0ABCF38A" w:rsidR="00371392" w:rsidRDefault="00371392" w:rsidP="00371392">
            <w:pPr>
              <w:pStyle w:val="ListParagraph"/>
              <w:ind w:left="360"/>
              <w:rPr>
                <w:b/>
                <w:bCs/>
                <w:color w:val="000000" w:themeColor="text1"/>
                <w:sz w:val="22"/>
              </w:rPr>
            </w:pPr>
          </w:p>
          <w:p w14:paraId="675F3109" w14:textId="636153B4" w:rsidR="00371392" w:rsidRPr="008A5D91" w:rsidRDefault="00371392" w:rsidP="008A5D91">
            <w:pPr>
              <w:rPr>
                <w:b/>
                <w:bCs/>
                <w:color w:val="548AB7" w:themeColor="accent1" w:themeShade="BF"/>
                <w:sz w:val="28"/>
                <w:szCs w:val="28"/>
              </w:rPr>
            </w:pPr>
            <w:r w:rsidRPr="00371392">
              <w:rPr>
                <w:b/>
                <w:bCs/>
                <w:color w:val="548AB7" w:themeColor="accent1" w:themeShade="BF"/>
                <w:sz w:val="28"/>
                <w:szCs w:val="28"/>
              </w:rPr>
              <w:t>LANGUAGES</w:t>
            </w:r>
          </w:p>
          <w:p w14:paraId="3B53344B" w14:textId="77777777" w:rsidR="0062489F" w:rsidRPr="0062489F" w:rsidRDefault="0062489F" w:rsidP="0062489F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2"/>
              </w:rPr>
              <w:t>English: Read/Write/Speak</w:t>
            </w:r>
          </w:p>
          <w:p w14:paraId="73E40020" w14:textId="77777777" w:rsidR="0062489F" w:rsidRPr="0062489F" w:rsidRDefault="0062489F" w:rsidP="0062489F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2"/>
              </w:rPr>
              <w:t>Hindi: Read/Write/Speak</w:t>
            </w:r>
          </w:p>
          <w:p w14:paraId="773DB8A7" w14:textId="776AC1B3" w:rsidR="0062489F" w:rsidRPr="0062489F" w:rsidRDefault="0062489F" w:rsidP="0062489F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2"/>
              </w:rPr>
              <w:t>Basic French</w:t>
            </w:r>
          </w:p>
        </w:tc>
        <w:tc>
          <w:tcPr>
            <w:tcW w:w="511" w:type="dxa"/>
          </w:tcPr>
          <w:p w14:paraId="5F6316F1" w14:textId="77777777" w:rsidR="008A7355" w:rsidRDefault="008A7355" w:rsidP="000C45FF">
            <w:pPr>
              <w:tabs>
                <w:tab w:val="left" w:pos="990"/>
              </w:tabs>
            </w:pPr>
          </w:p>
        </w:tc>
        <w:tc>
          <w:tcPr>
            <w:tcW w:w="511" w:type="dxa"/>
          </w:tcPr>
          <w:p w14:paraId="15E1D5A8" w14:textId="5E5BA1B9" w:rsidR="008A7355" w:rsidRDefault="008A7355" w:rsidP="000C45FF">
            <w:pPr>
              <w:tabs>
                <w:tab w:val="left" w:pos="990"/>
              </w:tabs>
            </w:pPr>
          </w:p>
        </w:tc>
        <w:tc>
          <w:tcPr>
            <w:tcW w:w="6679" w:type="dxa"/>
          </w:tcPr>
          <w:sdt>
            <w:sdtPr>
              <w:id w:val="1049110328"/>
              <w:placeholder>
                <w:docPart w:val="89E96E32A6F74AA5BA6C7CC1BA17757D"/>
              </w:placeholder>
              <w:temporary/>
              <w:showingPlcHdr/>
              <w15:appearance w15:val="hidden"/>
            </w:sdtPr>
            <w:sdtContent>
              <w:p w14:paraId="13CE5298" w14:textId="77777777" w:rsidR="008A7355" w:rsidRDefault="008A7355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9D74504" w14:textId="71ACAC0A" w:rsidR="008A7355" w:rsidRDefault="0062489F" w:rsidP="0062489F">
            <w:pPr>
              <w:pStyle w:val="Heading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2021</w:t>
            </w:r>
          </w:p>
          <w:p w14:paraId="0850F120" w14:textId="79A8D6F9" w:rsidR="0062489F" w:rsidRDefault="00CA5F66" w:rsidP="0062489F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Bachelor of Science (Mathematics Group/ PCM)</w:t>
            </w:r>
          </w:p>
          <w:p w14:paraId="3A5BF0C7" w14:textId="0D4DDC71" w:rsidR="00CA5F66" w:rsidRPr="00CA5F66" w:rsidRDefault="00CA5F66" w:rsidP="0062489F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Chaudhary Charan Singh University</w:t>
            </w:r>
          </w:p>
          <w:p w14:paraId="124C7D2F" w14:textId="1891655A" w:rsidR="00CA5F66" w:rsidRPr="009516FD" w:rsidRDefault="00CA5F66" w:rsidP="00036450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Meerut college, Meerut</w:t>
            </w:r>
          </w:p>
          <w:p w14:paraId="5095C7D5" w14:textId="77777777" w:rsidR="008A7355" w:rsidRDefault="008A7355" w:rsidP="00036450"/>
          <w:p w14:paraId="7282815B" w14:textId="71433081" w:rsidR="008A7355" w:rsidRDefault="009516FD" w:rsidP="009516FD">
            <w:pPr>
              <w:pStyle w:val="Heading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2018</w:t>
            </w:r>
          </w:p>
          <w:p w14:paraId="73E6A00E" w14:textId="719727C1" w:rsidR="009516FD" w:rsidRPr="009516FD" w:rsidRDefault="009516FD" w:rsidP="009516FD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Higher Secondary Certificate</w:t>
            </w:r>
          </w:p>
          <w:p w14:paraId="7071737A" w14:textId="4684B65D" w:rsidR="008A7355" w:rsidRDefault="009516FD" w:rsidP="00D417C5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Dron Public School, Sardhana (83.4%</w:t>
            </w:r>
            <w:r w:rsidR="00D417C5">
              <w:rPr>
                <w:b/>
                <w:bCs/>
                <w:color w:val="548AB7" w:themeColor="accent1" w:themeShade="BF"/>
                <w:sz w:val="20"/>
                <w:szCs w:val="20"/>
              </w:rPr>
              <w:t>)</w:t>
            </w:r>
          </w:p>
          <w:p w14:paraId="6C54E201" w14:textId="0F6F3781" w:rsidR="00D417C5" w:rsidRDefault="00D417C5" w:rsidP="00D417C5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</w:p>
          <w:p w14:paraId="6DD2CB58" w14:textId="5BAE4F06" w:rsidR="008A7355" w:rsidRDefault="00D417C5" w:rsidP="00D417C5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2016</w:t>
            </w:r>
          </w:p>
          <w:p w14:paraId="491A7E55" w14:textId="7A69D46C" w:rsidR="00D417C5" w:rsidRDefault="00D417C5" w:rsidP="00D417C5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Secondary School Certificate</w:t>
            </w:r>
          </w:p>
          <w:p w14:paraId="49071B16" w14:textId="453740DC" w:rsidR="00D417C5" w:rsidRPr="00D417C5" w:rsidRDefault="00D417C5" w:rsidP="00D417C5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Dron Public School, Sardhana (95%)</w:t>
            </w:r>
          </w:p>
          <w:p w14:paraId="23FDB4D8" w14:textId="617C478F" w:rsidR="008A7355" w:rsidRPr="004D3011" w:rsidRDefault="00D417C5" w:rsidP="00D417C5">
            <w:pPr>
              <w:pStyle w:val="Dat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D6E93B" wp14:editId="5FFB019B">
                      <wp:simplePos x="0" y="0"/>
                      <wp:positionH relativeFrom="column">
                        <wp:posOffset>-202450</wp:posOffset>
                      </wp:positionH>
                      <wp:positionV relativeFrom="paragraph">
                        <wp:posOffset>94500</wp:posOffset>
                      </wp:positionV>
                      <wp:extent cx="2847110" cy="374072"/>
                      <wp:effectExtent l="0" t="0" r="48895" b="45085"/>
                      <wp:wrapNone/>
                      <wp:docPr id="19" name="Half Fram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7110" cy="374072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F5CB2" id="Half Frame 19" o:spid="_x0000_s1026" style="position:absolute;margin-left:-15.95pt;margin-top:7.45pt;width:224.2pt;height:2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47110,37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" path="m,l2847110,,1898083,124689r-1773394,l124689,357689,,374072,,xe" fillcolor="#94b6d2 [3204]" strokecolor="#345c7d [1604]" strokeweight="1pt">
                      <v:stroke joinstyle="miter"/>
                      <v:path arrowok="t" o:connecttype="custom" o:connectlocs="0,0;2847110,0;1898083,124689;124689,124689;124689,357689;0,374072;0,0" o:connectangles="0,0,0,0,0,0,0"/>
                    </v:shape>
                  </w:pict>
                </mc:Fallback>
              </mc:AlternateContent>
            </w:r>
          </w:p>
          <w:p w14:paraId="079CB18C" w14:textId="28602E2D" w:rsidR="008A7355" w:rsidRPr="004D3011" w:rsidRDefault="008A7355" w:rsidP="00B359E4">
            <w:pPr>
              <w:pStyle w:val="Heading4"/>
              <w:rPr>
                <w:bCs/>
              </w:rPr>
            </w:pPr>
          </w:p>
          <w:p w14:paraId="2153F39F" w14:textId="15A34823" w:rsidR="008A7355" w:rsidRPr="00732B0A" w:rsidRDefault="00732B0A" w:rsidP="00B359E4">
            <w:pPr>
              <w:pStyle w:val="Date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CERTIFI</w:t>
            </w:r>
            <w:r w:rsidR="008A5D91">
              <w:rPr>
                <w:b/>
                <w:bCs/>
                <w:color w:val="000000" w:themeColor="text1"/>
                <w:sz w:val="24"/>
                <w:szCs w:val="24"/>
              </w:rPr>
              <w:t>CATION</w:t>
            </w:r>
          </w:p>
          <w:p w14:paraId="2CB5D13C" w14:textId="2F37A953" w:rsidR="008A7355" w:rsidRPr="00645220" w:rsidRDefault="008A5D91" w:rsidP="00732B0A">
            <w:pPr>
              <w:pStyle w:val="ListParagraph"/>
              <w:numPr>
                <w:ilvl w:val="1"/>
                <w:numId w:val="7"/>
              </w:num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 xml:space="preserve">Certified at </w:t>
            </w:r>
            <w:r w:rsidR="00732B0A">
              <w:rPr>
                <w:b/>
                <w:bCs/>
                <w:color w:val="548AB7" w:themeColor="accent1" w:themeShade="BF"/>
                <w:sz w:val="20"/>
                <w:szCs w:val="20"/>
              </w:rPr>
              <w:t>F</w:t>
            </w:r>
            <w:r w:rsidR="00645220">
              <w:rPr>
                <w:b/>
                <w:bCs/>
                <w:color w:val="548AB7" w:themeColor="accent1" w:themeShade="BF"/>
                <w:sz w:val="20"/>
                <w:szCs w:val="20"/>
              </w:rPr>
              <w:t>undamentals of Management</w:t>
            </w:r>
          </w:p>
          <w:p w14:paraId="55F070E2" w14:textId="4057DC77" w:rsidR="00645220" w:rsidRPr="00645220" w:rsidRDefault="008A5D91" w:rsidP="00732B0A">
            <w:pPr>
              <w:pStyle w:val="ListParagraph"/>
              <w:numPr>
                <w:ilvl w:val="1"/>
                <w:numId w:val="7"/>
              </w:num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 xml:space="preserve">Certified at </w:t>
            </w:r>
            <w:r w:rsidR="00645220">
              <w:rPr>
                <w:b/>
                <w:bCs/>
                <w:color w:val="548AB7" w:themeColor="accent1" w:themeShade="BF"/>
                <w:sz w:val="20"/>
                <w:szCs w:val="20"/>
              </w:rPr>
              <w:t>Project Management: The basic success</w:t>
            </w:r>
          </w:p>
          <w:p w14:paraId="0F91E7EC" w14:textId="334461A2" w:rsidR="00645220" w:rsidRPr="00645220" w:rsidRDefault="008A5D91" w:rsidP="00732B0A">
            <w:pPr>
              <w:pStyle w:val="ListParagraph"/>
              <w:numPr>
                <w:ilvl w:val="1"/>
                <w:numId w:val="7"/>
              </w:num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 xml:space="preserve">Certified at </w:t>
            </w:r>
            <w:r w:rsidR="00645220">
              <w:rPr>
                <w:b/>
                <w:bCs/>
                <w:color w:val="548AB7" w:themeColor="accent1" w:themeShade="BF"/>
                <w:sz w:val="20"/>
                <w:szCs w:val="20"/>
              </w:rPr>
              <w:t>Planning and Organizing</w:t>
            </w:r>
          </w:p>
          <w:p w14:paraId="1689C833" w14:textId="3D0DD516" w:rsidR="00645220" w:rsidRPr="004D3011" w:rsidRDefault="008A5D91" w:rsidP="00732B0A">
            <w:pPr>
              <w:pStyle w:val="ListParagraph"/>
              <w:numPr>
                <w:ilvl w:val="1"/>
                <w:numId w:val="7"/>
              </w:num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Certif</w:t>
            </w:r>
            <w:r w:rsidR="00AD4A4D">
              <w:rPr>
                <w:b/>
                <w:bCs/>
                <w:color w:val="548AB7" w:themeColor="accent1" w:themeShade="BF"/>
                <w:sz w:val="20"/>
                <w:szCs w:val="20"/>
              </w:rPr>
              <w:t xml:space="preserve">ied at </w:t>
            </w:r>
            <w:r w:rsidR="00645220">
              <w:rPr>
                <w:b/>
                <w:bCs/>
                <w:color w:val="548AB7" w:themeColor="accent1" w:themeShade="BF"/>
                <w:sz w:val="20"/>
                <w:szCs w:val="20"/>
              </w:rPr>
              <w:t>Fintech Disruptive Innovation: Implications for society</w:t>
            </w:r>
          </w:p>
          <w:p w14:paraId="5628C6A8" w14:textId="7C5821BA" w:rsidR="008A7355" w:rsidRDefault="002D7FEC" w:rsidP="000364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11CFA8" wp14:editId="3A7621DA">
                      <wp:simplePos x="0" y="0"/>
                      <wp:positionH relativeFrom="column">
                        <wp:posOffset>-181668</wp:posOffset>
                      </wp:positionH>
                      <wp:positionV relativeFrom="paragraph">
                        <wp:posOffset>119495</wp:posOffset>
                      </wp:positionV>
                      <wp:extent cx="3033568" cy="353291"/>
                      <wp:effectExtent l="0" t="0" r="52705" b="46990"/>
                      <wp:wrapNone/>
                      <wp:docPr id="20" name="Half Fram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3568" cy="353291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A6929" id="Half Frame 20" o:spid="_x0000_s1026" style="position:absolute;margin-left:-14.3pt;margin-top:9.4pt;width:238.85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33568,35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" path="m,l3033568,,2022389,117762r-1904627,l117762,339576,,353291,,xe" fillcolor="#94b6d2 [3204]" strokecolor="#345c7d [1604]" strokeweight="1pt">
                      <v:stroke joinstyle="miter"/>
                      <v:path arrowok="t" o:connecttype="custom" o:connectlocs="0,0;3033568,0;2022389,117762;117762,117762;117762,339576;0,353291;0,0" o:connectangles="0,0,0,0,0,0,0"/>
                    </v:shape>
                  </w:pict>
                </mc:Fallback>
              </mc:AlternateContent>
            </w:r>
          </w:p>
          <w:p w14:paraId="6ED96113" w14:textId="1F728B9B" w:rsidR="00147AE2" w:rsidRDefault="002D7FEC" w:rsidP="00846F32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SKILLS</w:t>
            </w:r>
          </w:p>
          <w:p w14:paraId="086272DB" w14:textId="5550C78C" w:rsidR="00846F32" w:rsidRPr="00846F32" w:rsidRDefault="00846F32" w:rsidP="00846F32">
            <w:pPr>
              <w:pStyle w:val="ListParagraph"/>
              <w:numPr>
                <w:ilvl w:val="0"/>
                <w:numId w:val="12"/>
              </w:numPr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Time Management</w:t>
            </w:r>
          </w:p>
          <w:p w14:paraId="17041656" w14:textId="614195DB" w:rsidR="00846F32" w:rsidRPr="00846F32" w:rsidRDefault="00846F32" w:rsidP="00846F32">
            <w:pPr>
              <w:pStyle w:val="ListParagraph"/>
              <w:numPr>
                <w:ilvl w:val="0"/>
                <w:numId w:val="12"/>
              </w:numPr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Adaptable</w:t>
            </w:r>
          </w:p>
          <w:p w14:paraId="2C1ECF79" w14:textId="0D3D2C1F" w:rsidR="00846F32" w:rsidRPr="00846F32" w:rsidRDefault="00846F32" w:rsidP="00846F32">
            <w:pPr>
              <w:pStyle w:val="ListParagraph"/>
              <w:numPr>
                <w:ilvl w:val="0"/>
                <w:numId w:val="12"/>
              </w:numPr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Organised</w:t>
            </w:r>
          </w:p>
          <w:p w14:paraId="7ED24FDD" w14:textId="7A9AF90D" w:rsidR="00846F32" w:rsidRPr="00846F32" w:rsidRDefault="00846F32" w:rsidP="00846F32">
            <w:pPr>
              <w:pStyle w:val="ListParagraph"/>
              <w:numPr>
                <w:ilvl w:val="0"/>
                <w:numId w:val="12"/>
              </w:numPr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Goal Oriented</w:t>
            </w:r>
          </w:p>
          <w:p w14:paraId="5D21D963" w14:textId="7FF0375D" w:rsidR="006250B4" w:rsidRPr="00AD4A4D" w:rsidRDefault="00846F32" w:rsidP="00AD4A4D">
            <w:pPr>
              <w:pStyle w:val="ListParagraph"/>
              <w:numPr>
                <w:ilvl w:val="0"/>
                <w:numId w:val="12"/>
              </w:numPr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Strategic Planning</w:t>
            </w:r>
          </w:p>
          <w:p w14:paraId="3D88EC09" w14:textId="3ABC7E2B" w:rsidR="00AD4A4D" w:rsidRPr="00AD4A4D" w:rsidRDefault="00AD4A4D" w:rsidP="00AD4A4D">
            <w:pPr>
              <w:pStyle w:val="ListParagraph"/>
              <w:numPr>
                <w:ilvl w:val="0"/>
                <w:numId w:val="12"/>
              </w:numPr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Designing</w:t>
            </w:r>
          </w:p>
          <w:p w14:paraId="6C410C5D" w14:textId="66F18220" w:rsidR="00AD4A4D" w:rsidRPr="00AD4A4D" w:rsidRDefault="00AD4A4D" w:rsidP="00AD4A4D">
            <w:pPr>
              <w:pStyle w:val="ListParagraph"/>
              <w:numPr>
                <w:ilvl w:val="0"/>
                <w:numId w:val="12"/>
              </w:numPr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Leadership</w:t>
            </w:r>
          </w:p>
          <w:p w14:paraId="5A19F711" w14:textId="4D20C1C3" w:rsidR="00AD4A4D" w:rsidRPr="00AD4A4D" w:rsidRDefault="00AD4A4D" w:rsidP="00AD4A4D">
            <w:pPr>
              <w:pStyle w:val="ListParagraph"/>
              <w:numPr>
                <w:ilvl w:val="0"/>
                <w:numId w:val="12"/>
              </w:numPr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Motivational Ability</w:t>
            </w:r>
          </w:p>
          <w:p w14:paraId="1B0D72E8" w14:textId="2FE3D2E4" w:rsidR="00147AE2" w:rsidRPr="00147AE2" w:rsidRDefault="00147AE2" w:rsidP="00147AE2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</w:p>
        </w:tc>
      </w:tr>
      <w:tr w:rsidR="008A5D91" w14:paraId="4F20876F" w14:textId="77777777" w:rsidTr="008A7355">
        <w:tc>
          <w:tcPr>
            <w:tcW w:w="3600" w:type="dxa"/>
          </w:tcPr>
          <w:p w14:paraId="7855A446" w14:textId="77777777" w:rsidR="008A5D91" w:rsidRDefault="008A5D91" w:rsidP="00036450">
            <w:pPr>
              <w:pStyle w:val="Heading3"/>
              <w:rPr>
                <w:noProof/>
              </w:rPr>
            </w:pPr>
          </w:p>
        </w:tc>
        <w:tc>
          <w:tcPr>
            <w:tcW w:w="511" w:type="dxa"/>
          </w:tcPr>
          <w:p w14:paraId="088C18E7" w14:textId="77777777" w:rsidR="008A5D91" w:rsidRDefault="008A5D91" w:rsidP="000C45FF">
            <w:pPr>
              <w:tabs>
                <w:tab w:val="left" w:pos="990"/>
              </w:tabs>
            </w:pPr>
          </w:p>
        </w:tc>
        <w:tc>
          <w:tcPr>
            <w:tcW w:w="511" w:type="dxa"/>
          </w:tcPr>
          <w:p w14:paraId="01A418FC" w14:textId="77777777" w:rsidR="008A5D91" w:rsidRDefault="008A5D91" w:rsidP="000C45FF">
            <w:pPr>
              <w:tabs>
                <w:tab w:val="left" w:pos="990"/>
              </w:tabs>
            </w:pPr>
          </w:p>
        </w:tc>
        <w:tc>
          <w:tcPr>
            <w:tcW w:w="6679" w:type="dxa"/>
          </w:tcPr>
          <w:p w14:paraId="0F5F1E77" w14:textId="77777777" w:rsidR="008A5D91" w:rsidRDefault="008A5D91" w:rsidP="00036450">
            <w:pPr>
              <w:pStyle w:val="Heading2"/>
            </w:pPr>
          </w:p>
        </w:tc>
      </w:tr>
    </w:tbl>
    <w:p w14:paraId="3F9123BC" w14:textId="590E2BEE" w:rsidR="0043117B" w:rsidRDefault="005965A5" w:rsidP="000C45FF">
      <w:pPr>
        <w:tabs>
          <w:tab w:val="left" w:pos="9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BCA22" wp14:editId="535A3988">
                <wp:simplePos x="0" y="0"/>
                <wp:positionH relativeFrom="column">
                  <wp:posOffset>-24937</wp:posOffset>
                </wp:positionH>
                <wp:positionV relativeFrom="paragraph">
                  <wp:posOffset>-5699240</wp:posOffset>
                </wp:positionV>
                <wp:extent cx="45719" cy="62345"/>
                <wp:effectExtent l="0" t="0" r="31115" b="52070"/>
                <wp:wrapNone/>
                <wp:docPr id="9" name="Half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234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96F3D" id="Half Frame 9" o:spid="_x0000_s1026" style="position:absolute;margin-left:-1.95pt;margin-top:-448.75pt;width:3.6pt;height: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62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" path="m,l45719,,34544,15240r-19304,l15240,41564,,62345,,xe" fillcolor="#94b6d2 [3204]" strokecolor="#345c7d [1604]" strokeweight="1pt">
                <v:stroke joinstyle="miter"/>
                <v:path arrowok="t" o:connecttype="custom" o:connectlocs="0,0;45719,0;34544,15240;15240,15240;15240,41564;0,62345;0,0" o:connectangles="0,0,0,0,0,0,0"/>
              </v:shape>
            </w:pict>
          </mc:Fallback>
        </mc:AlternateContent>
      </w: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CDD68" w14:textId="77777777" w:rsidR="000B135B" w:rsidRDefault="000B135B" w:rsidP="000C45FF">
      <w:r>
        <w:separator/>
      </w:r>
    </w:p>
  </w:endnote>
  <w:endnote w:type="continuationSeparator" w:id="0">
    <w:p w14:paraId="484BF3CB" w14:textId="77777777" w:rsidR="000B135B" w:rsidRDefault="000B135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46C68" w14:textId="77777777" w:rsidR="000B135B" w:rsidRDefault="000B135B" w:rsidP="000C45FF">
      <w:r>
        <w:separator/>
      </w:r>
    </w:p>
  </w:footnote>
  <w:footnote w:type="continuationSeparator" w:id="0">
    <w:p w14:paraId="504B1021" w14:textId="77777777" w:rsidR="000B135B" w:rsidRDefault="000B135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D3D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59C2EC" wp14:editId="1197BFE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E6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0E2633"/>
    <w:multiLevelType w:val="hybridMultilevel"/>
    <w:tmpl w:val="71288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4427"/>
    <w:multiLevelType w:val="hybridMultilevel"/>
    <w:tmpl w:val="9A7AA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460E2"/>
    <w:multiLevelType w:val="hybridMultilevel"/>
    <w:tmpl w:val="24FC2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F54BC"/>
    <w:multiLevelType w:val="hybridMultilevel"/>
    <w:tmpl w:val="DABCE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97E7B"/>
    <w:multiLevelType w:val="hybridMultilevel"/>
    <w:tmpl w:val="F7F28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00E0F"/>
    <w:multiLevelType w:val="hybridMultilevel"/>
    <w:tmpl w:val="EE720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A2A7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DB6564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F156BE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3685141"/>
    <w:multiLevelType w:val="hybridMultilevel"/>
    <w:tmpl w:val="8EC0F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D355F"/>
    <w:multiLevelType w:val="hybridMultilevel"/>
    <w:tmpl w:val="5D283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73628">
    <w:abstractNumId w:val="2"/>
  </w:num>
  <w:num w:numId="2" w16cid:durableId="1226064335">
    <w:abstractNumId w:val="11"/>
  </w:num>
  <w:num w:numId="3" w16cid:durableId="949356775">
    <w:abstractNumId w:val="6"/>
  </w:num>
  <w:num w:numId="4" w16cid:durableId="210852624">
    <w:abstractNumId w:val="7"/>
  </w:num>
  <w:num w:numId="5" w16cid:durableId="1656031844">
    <w:abstractNumId w:val="8"/>
  </w:num>
  <w:num w:numId="6" w16cid:durableId="967659608">
    <w:abstractNumId w:val="0"/>
  </w:num>
  <w:num w:numId="7" w16cid:durableId="1342902054">
    <w:abstractNumId w:val="9"/>
  </w:num>
  <w:num w:numId="8" w16cid:durableId="367490707">
    <w:abstractNumId w:val="5"/>
  </w:num>
  <w:num w:numId="9" w16cid:durableId="1228148182">
    <w:abstractNumId w:val="1"/>
  </w:num>
  <w:num w:numId="10" w16cid:durableId="232088399">
    <w:abstractNumId w:val="3"/>
  </w:num>
  <w:num w:numId="11" w16cid:durableId="66146687">
    <w:abstractNumId w:val="4"/>
  </w:num>
  <w:num w:numId="12" w16cid:durableId="1734958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E4"/>
    <w:rsid w:val="00036450"/>
    <w:rsid w:val="00094499"/>
    <w:rsid w:val="000B135B"/>
    <w:rsid w:val="000C45FF"/>
    <w:rsid w:val="000E3FD1"/>
    <w:rsid w:val="00112054"/>
    <w:rsid w:val="00121ADD"/>
    <w:rsid w:val="001317D8"/>
    <w:rsid w:val="00147AE2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7FEC"/>
    <w:rsid w:val="0030481B"/>
    <w:rsid w:val="003156FC"/>
    <w:rsid w:val="003254B5"/>
    <w:rsid w:val="0037121F"/>
    <w:rsid w:val="00371392"/>
    <w:rsid w:val="00385DBD"/>
    <w:rsid w:val="003910D8"/>
    <w:rsid w:val="003A6B7D"/>
    <w:rsid w:val="003B06CA"/>
    <w:rsid w:val="004071FC"/>
    <w:rsid w:val="00445947"/>
    <w:rsid w:val="00447F65"/>
    <w:rsid w:val="004813B3"/>
    <w:rsid w:val="0048668A"/>
    <w:rsid w:val="00496591"/>
    <w:rsid w:val="004A2F22"/>
    <w:rsid w:val="004C63E4"/>
    <w:rsid w:val="004D3011"/>
    <w:rsid w:val="005262AC"/>
    <w:rsid w:val="005965A5"/>
    <w:rsid w:val="005A09E4"/>
    <w:rsid w:val="005E39D5"/>
    <w:rsid w:val="00600670"/>
    <w:rsid w:val="006033F7"/>
    <w:rsid w:val="0062123A"/>
    <w:rsid w:val="0062489F"/>
    <w:rsid w:val="006250B4"/>
    <w:rsid w:val="00645220"/>
    <w:rsid w:val="00646E75"/>
    <w:rsid w:val="006771D0"/>
    <w:rsid w:val="00715FCB"/>
    <w:rsid w:val="00732B0A"/>
    <w:rsid w:val="00743101"/>
    <w:rsid w:val="00747C8E"/>
    <w:rsid w:val="00764C9F"/>
    <w:rsid w:val="007775E1"/>
    <w:rsid w:val="007867A0"/>
    <w:rsid w:val="007927F5"/>
    <w:rsid w:val="007E57A2"/>
    <w:rsid w:val="00802CA0"/>
    <w:rsid w:val="00846F32"/>
    <w:rsid w:val="008A5D91"/>
    <w:rsid w:val="008A7355"/>
    <w:rsid w:val="009260CD"/>
    <w:rsid w:val="00940A66"/>
    <w:rsid w:val="009516FD"/>
    <w:rsid w:val="00952C25"/>
    <w:rsid w:val="00A2118D"/>
    <w:rsid w:val="00AD0A50"/>
    <w:rsid w:val="00AD4A4D"/>
    <w:rsid w:val="00AD76E2"/>
    <w:rsid w:val="00B20152"/>
    <w:rsid w:val="00B359E4"/>
    <w:rsid w:val="00B57D98"/>
    <w:rsid w:val="00B70850"/>
    <w:rsid w:val="00BB406C"/>
    <w:rsid w:val="00BE5D65"/>
    <w:rsid w:val="00BF1904"/>
    <w:rsid w:val="00C066B6"/>
    <w:rsid w:val="00C37BA1"/>
    <w:rsid w:val="00C4674C"/>
    <w:rsid w:val="00C506CF"/>
    <w:rsid w:val="00C72BED"/>
    <w:rsid w:val="00C9578B"/>
    <w:rsid w:val="00CA5F66"/>
    <w:rsid w:val="00CB0055"/>
    <w:rsid w:val="00D2522B"/>
    <w:rsid w:val="00D417C5"/>
    <w:rsid w:val="00D422DE"/>
    <w:rsid w:val="00D5459D"/>
    <w:rsid w:val="00D92400"/>
    <w:rsid w:val="00DA1F4D"/>
    <w:rsid w:val="00DD172A"/>
    <w:rsid w:val="00DE41F5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E816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E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chaudharyriya1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shant%20Chaudhary\AppData\Local\Microsoft\Office\16.0\DTS\en-US%7bF60DD613-4A99-4545-86C2-E5042428D62A%7d\%7bB31E0A4A-B5F7-49FB-B6EE-834F00C81E5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E96E32A6F74AA5BA6C7CC1BA177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97E1-1A3B-4AE3-9C70-DBE87C918073}"/>
      </w:docPartPr>
      <w:docPartBody>
        <w:p w:rsidR="00A73032" w:rsidRDefault="001F2B6A" w:rsidP="001F2B6A">
          <w:pPr>
            <w:pStyle w:val="89E96E32A6F74AA5BA6C7CC1BA17757D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6A"/>
    <w:rsid w:val="001F2B6A"/>
    <w:rsid w:val="008637B0"/>
    <w:rsid w:val="00A73032"/>
    <w:rsid w:val="00D4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F2B6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B6A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2B6A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89E96E32A6F74AA5BA6C7CC1BA17757D">
    <w:name w:val="89E96E32A6F74AA5BA6C7CC1BA17757D"/>
    <w:rsid w:val="001F2B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775E6-7628-41C5-8A06-69896FCE5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{B31E0A4A-B5F7-49FB-B6EE-834F00C81E58}tf00546271_win32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2022-07-22T10:32:00Z</dcterms:created>
  <dcterms:modified xsi:type="dcterms:W3CDTF">2022-08-15T05:55:00Z</dcterms:modified>
</cp:coreProperties>
</file>